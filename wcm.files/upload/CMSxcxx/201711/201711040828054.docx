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EA2" w:rsidRDefault="00EA1EA2" w:rsidP="006B6E86">
      <w:pPr>
        <w:jc w:val="center"/>
        <w:rPr>
          <w:rFonts w:ascii="宋体" w:cs="黑体"/>
          <w:sz w:val="30"/>
          <w:szCs w:val="30"/>
        </w:rPr>
      </w:pPr>
    </w:p>
    <w:p w:rsidR="00EA1EA2" w:rsidRPr="0028025D" w:rsidRDefault="00EA1EA2" w:rsidP="006B6E86">
      <w:pPr>
        <w:jc w:val="center"/>
        <w:rPr>
          <w:rFonts w:ascii="宋体" w:cs="黑体"/>
          <w:b/>
          <w:sz w:val="30"/>
          <w:szCs w:val="30"/>
        </w:rPr>
      </w:pPr>
      <w:r w:rsidRPr="0028025D">
        <w:rPr>
          <w:rFonts w:ascii="宋体" w:hAnsi="宋体" w:cs="黑体" w:hint="eastAsia"/>
          <w:b/>
          <w:sz w:val="30"/>
          <w:szCs w:val="30"/>
        </w:rPr>
        <w:t>学做一名讲道德有品行的理科教师</w:t>
      </w:r>
      <w:r w:rsidRPr="0028025D">
        <w:rPr>
          <w:rFonts w:ascii="宋体" w:hAnsi="宋体" w:cs="黑体"/>
          <w:b/>
          <w:sz w:val="30"/>
          <w:szCs w:val="30"/>
        </w:rPr>
        <w:t xml:space="preserve">  </w:t>
      </w:r>
    </w:p>
    <w:p w:rsidR="00EA1EA2" w:rsidRDefault="00EA1EA2" w:rsidP="006B6E86">
      <w:pPr>
        <w:jc w:val="center"/>
        <w:rPr>
          <w:rFonts w:ascii="宋体" w:cs="黑体"/>
          <w:sz w:val="24"/>
        </w:rPr>
      </w:pPr>
      <w:r w:rsidRPr="006B6E86">
        <w:rPr>
          <w:rFonts w:ascii="黑体" w:eastAsia="黑体" w:hAnsi="黑体" w:cs="黑体"/>
          <w:sz w:val="24"/>
        </w:rPr>
        <w:t xml:space="preserve"> </w:t>
      </w:r>
      <w:r w:rsidRPr="006B6E86">
        <w:rPr>
          <w:rFonts w:ascii="宋体" w:hAnsi="宋体" w:cs="黑体" w:hint="eastAsia"/>
          <w:sz w:val="24"/>
        </w:rPr>
        <w:t>徐婧</w:t>
      </w:r>
    </w:p>
    <w:p w:rsidR="00EA1EA2" w:rsidRPr="006B6E86" w:rsidRDefault="00EA1EA2" w:rsidP="006B6E86">
      <w:pPr>
        <w:jc w:val="center"/>
        <w:rPr>
          <w:rFonts w:ascii="宋体" w:cs="黑体"/>
          <w:sz w:val="24"/>
        </w:rPr>
      </w:pPr>
    </w:p>
    <w:p w:rsidR="00EA1EA2" w:rsidRPr="006B6E86" w:rsidRDefault="00EA1EA2" w:rsidP="006B6E86">
      <w:pPr>
        <w:rPr>
          <w:rFonts w:ascii="宋体" w:cs="宋体"/>
          <w:sz w:val="24"/>
        </w:rPr>
      </w:pPr>
      <w:r w:rsidRPr="006B6E86">
        <w:rPr>
          <w:rFonts w:ascii="宋体" w:hAnsi="宋体" w:cs="宋体"/>
          <w:sz w:val="24"/>
        </w:rPr>
        <w:t xml:space="preserve">     </w:t>
      </w:r>
      <w:r w:rsidRPr="006B6E86">
        <w:rPr>
          <w:rFonts w:ascii="宋体" w:hAnsi="宋体" w:cs="宋体" w:hint="eastAsia"/>
          <w:sz w:val="24"/>
        </w:rPr>
        <w:t>我在莘城学校工作已有七年时间，在这七年间，我先后教过初中生命科学、物理、</w:t>
      </w:r>
      <w:r w:rsidRPr="006B6E86">
        <w:rPr>
          <w:rFonts w:ascii="宋体" w:hAnsi="宋体" w:cs="宋体"/>
          <w:sz w:val="24"/>
        </w:rPr>
        <w:t>stem+</w:t>
      </w:r>
      <w:r w:rsidRPr="006B6E86">
        <w:rPr>
          <w:rFonts w:ascii="宋体" w:hAnsi="宋体" w:cs="宋体" w:hint="eastAsia"/>
          <w:sz w:val="24"/>
        </w:rPr>
        <w:t>等多门课程，今年</w:t>
      </w:r>
      <w:r w:rsidRPr="006B6E86">
        <w:rPr>
          <w:rFonts w:ascii="宋体" w:hAnsi="宋体" w:cs="宋体"/>
          <w:sz w:val="24"/>
        </w:rPr>
        <w:t>6</w:t>
      </w:r>
      <w:r w:rsidRPr="006B6E86">
        <w:rPr>
          <w:rFonts w:ascii="宋体" w:hAnsi="宋体" w:cs="宋体" w:hint="eastAsia"/>
          <w:sz w:val="24"/>
        </w:rPr>
        <w:t>月，经莘城学校党组织栽培，我成为了一名光荣的中国共产党党员。而作为一名年轻的党员老师，我在学科教学方面更应该严格遵守道德规范，时刻注重自身品德。践行“四讲四有</w:t>
      </w:r>
      <w:r w:rsidRPr="006B6E86">
        <w:rPr>
          <w:rFonts w:ascii="宋体" w:cs="宋体" w:hint="eastAsia"/>
          <w:sz w:val="24"/>
        </w:rPr>
        <w:t>”</w:t>
      </w:r>
      <w:r w:rsidRPr="006B6E86">
        <w:rPr>
          <w:rFonts w:ascii="宋体" w:hAnsi="宋体" w:cs="宋体" w:hint="eastAsia"/>
          <w:sz w:val="24"/>
        </w:rPr>
        <w:t>，学做一名合格的党员教师，我认为，应该做到如下三点：</w:t>
      </w:r>
    </w:p>
    <w:p w:rsidR="00EA1EA2" w:rsidRPr="006B6E86" w:rsidRDefault="00EA1EA2" w:rsidP="006B6E86">
      <w:pPr>
        <w:numPr>
          <w:ilvl w:val="0"/>
          <w:numId w:val="1"/>
        </w:numPr>
        <w:rPr>
          <w:rFonts w:ascii="宋体" w:cs="宋体"/>
          <w:sz w:val="24"/>
        </w:rPr>
      </w:pPr>
      <w:r w:rsidRPr="006B6E86">
        <w:rPr>
          <w:rFonts w:ascii="宋体" w:hAnsi="宋体" w:cs="宋体" w:hint="eastAsia"/>
          <w:sz w:val="24"/>
        </w:rPr>
        <w:t>以身作则，为人师表</w:t>
      </w:r>
    </w:p>
    <w:p w:rsidR="00EA1EA2" w:rsidRPr="006B6E86" w:rsidRDefault="00EA1EA2" w:rsidP="006B6E86">
      <w:pPr>
        <w:ind w:firstLine="420"/>
        <w:rPr>
          <w:rFonts w:ascii="宋体" w:cs="宋体"/>
          <w:sz w:val="24"/>
        </w:rPr>
      </w:pPr>
      <w:r w:rsidRPr="006B6E86">
        <w:rPr>
          <w:rFonts w:ascii="宋体" w:hAnsi="宋体" w:cs="宋体" w:hint="eastAsia"/>
          <w:sz w:val="24"/>
        </w:rPr>
        <w:t>道德和品行是一个人的灵魂。讲道德有品行要成为我们日常学习生活的基本行为准则。作为一名理科教师，在教学中应该具有严谨的科学态度，这不仅是务实、高效、追求完美的表现，更是洁身、维系自我的手段，我们应该时刻把“严谨”二字悬于脑际，慎言、慎行。做到严以修身、严以律己。学高为师，身正为范，只有不断地致力于自我教育，自我约束，才能教育好别人；只有自身成为了一名道德意识强烈，品行端正的学科教师，才有可能教育出讲道德，有品行的栋梁之才。</w:t>
      </w:r>
    </w:p>
    <w:p w:rsidR="00EA1EA2" w:rsidRPr="006B6E86" w:rsidRDefault="00EA1EA2" w:rsidP="006B6E86">
      <w:pPr>
        <w:numPr>
          <w:ilvl w:val="0"/>
          <w:numId w:val="1"/>
        </w:numPr>
        <w:rPr>
          <w:rFonts w:ascii="宋体" w:cs="宋体"/>
          <w:sz w:val="24"/>
        </w:rPr>
      </w:pPr>
      <w:r w:rsidRPr="006B6E86">
        <w:rPr>
          <w:rFonts w:ascii="宋体" w:hAnsi="宋体" w:cs="宋体" w:hint="eastAsia"/>
          <w:sz w:val="24"/>
        </w:rPr>
        <w:t>热爱学生，诲人不倦</w:t>
      </w:r>
    </w:p>
    <w:p w:rsidR="00EA1EA2" w:rsidRPr="006B6E86" w:rsidRDefault="00EA1EA2" w:rsidP="006B6E86">
      <w:pPr>
        <w:rPr>
          <w:rFonts w:ascii="宋体" w:cs="宋体"/>
          <w:sz w:val="24"/>
        </w:rPr>
      </w:pPr>
      <w:r w:rsidRPr="006B6E86">
        <w:rPr>
          <w:rFonts w:ascii="宋体" w:hAnsi="宋体" w:cs="宋体"/>
          <w:sz w:val="24"/>
        </w:rPr>
        <w:t xml:space="preserve">    </w:t>
      </w:r>
      <w:r w:rsidRPr="006B6E86">
        <w:rPr>
          <w:rFonts w:ascii="宋体" w:hAnsi="宋体" w:cs="宋体" w:hint="eastAsia"/>
          <w:sz w:val="24"/>
        </w:rPr>
        <w:t>热爱学生，诲人不倦是教师与学生关系的师道规范。师生关系是否协调，直接关系到教育的目的和效果。古语有云“亲其师，信其道”。教师尊重和信任学生，才能得到学生的认可，才能让教育效果最大化。对学生的关爱，是教师对学生发自内心的诚挚亲密感情，它也是一种社会感情。只有对学生倾心奉献，诲人不倦，才是一个讲道德，有品行的党员教师应备的素养。</w:t>
      </w:r>
    </w:p>
    <w:p w:rsidR="00EA1EA2" w:rsidRPr="006B6E86" w:rsidRDefault="00EA1EA2" w:rsidP="006B6E86">
      <w:pPr>
        <w:numPr>
          <w:ilvl w:val="0"/>
          <w:numId w:val="1"/>
        </w:numPr>
        <w:rPr>
          <w:rFonts w:ascii="宋体" w:cs="宋体"/>
          <w:sz w:val="24"/>
        </w:rPr>
      </w:pPr>
      <w:r w:rsidRPr="006B6E86">
        <w:rPr>
          <w:rFonts w:ascii="宋体" w:hAnsi="宋体" w:cs="宋体" w:hint="eastAsia"/>
          <w:sz w:val="24"/>
        </w:rPr>
        <w:t>精通业务，学而不厌</w:t>
      </w:r>
    </w:p>
    <w:p w:rsidR="00EA1EA2" w:rsidRPr="006B6E86" w:rsidRDefault="00EA1EA2" w:rsidP="006B6E86">
      <w:pPr>
        <w:ind w:firstLine="480"/>
        <w:rPr>
          <w:rFonts w:ascii="宋体" w:cs="宋体"/>
          <w:sz w:val="24"/>
        </w:rPr>
      </w:pPr>
      <w:r w:rsidRPr="006B6E86">
        <w:rPr>
          <w:rFonts w:ascii="宋体" w:hAnsi="宋体" w:cs="宋体" w:hint="eastAsia"/>
          <w:sz w:val="24"/>
        </w:rPr>
        <w:t>严谨治学、精益求精是教师学科教学中的道德规范。教师的主要职责是把知识、经验传授给学生，因而勤奋学习，精通业务，掌握教学规律，是培养出优秀学生的关键。以今年我新授课的</w:t>
      </w:r>
      <w:r w:rsidRPr="006B6E86">
        <w:rPr>
          <w:rFonts w:ascii="宋体" w:hAnsi="宋体" w:cs="宋体"/>
          <w:sz w:val="24"/>
        </w:rPr>
        <w:t>stem+</w:t>
      </w:r>
      <w:r w:rsidRPr="006B6E86">
        <w:rPr>
          <w:rFonts w:ascii="宋体" w:hAnsi="宋体" w:cs="宋体" w:hint="eastAsia"/>
          <w:sz w:val="24"/>
        </w:rPr>
        <w:t>开发课程为例，今年上半年，我参加了闵行区专门针对</w:t>
      </w:r>
      <w:r w:rsidRPr="006B6E86">
        <w:rPr>
          <w:rFonts w:ascii="宋体" w:hAnsi="宋体" w:cs="宋体"/>
          <w:sz w:val="24"/>
        </w:rPr>
        <w:t>stem+</w:t>
      </w:r>
      <w:r w:rsidRPr="006B6E86">
        <w:rPr>
          <w:rFonts w:ascii="宋体" w:hAnsi="宋体" w:cs="宋体" w:hint="eastAsia"/>
          <w:sz w:val="24"/>
        </w:rPr>
        <w:t>课程的封闭式教师培训，在三天难忘的培训经历中，我学到了许多科学探究方法和理论知识，并在本学期，将这些方法和知识运用到了三</w:t>
      </w:r>
      <w:r w:rsidRPr="006B6E86">
        <w:rPr>
          <w:rFonts w:ascii="宋体" w:hAnsi="宋体" w:cs="宋体"/>
          <w:sz w:val="24"/>
        </w:rPr>
        <w:t>3</w:t>
      </w:r>
      <w:r w:rsidRPr="006B6E86">
        <w:rPr>
          <w:rFonts w:ascii="宋体" w:hAnsi="宋体" w:cs="宋体" w:hint="eastAsia"/>
          <w:sz w:val="24"/>
        </w:rPr>
        <w:t>班的</w:t>
      </w:r>
      <w:r w:rsidRPr="006B6E86">
        <w:rPr>
          <w:rFonts w:ascii="宋体" w:hAnsi="宋体" w:cs="宋体"/>
          <w:sz w:val="24"/>
        </w:rPr>
        <w:t>stem+</w:t>
      </w:r>
      <w:r w:rsidRPr="006B6E86">
        <w:rPr>
          <w:rFonts w:ascii="宋体" w:hAnsi="宋体" w:cs="宋体" w:hint="eastAsia"/>
          <w:sz w:val="24"/>
        </w:rPr>
        <w:t>课程教学中，学生收获良多；在我学习</w:t>
      </w:r>
      <w:r w:rsidRPr="006B6E86">
        <w:rPr>
          <w:rFonts w:ascii="宋体" w:hAnsi="宋体" w:cs="宋体"/>
          <w:sz w:val="24"/>
        </w:rPr>
        <w:t>stem+</w:t>
      </w:r>
      <w:r w:rsidRPr="006B6E86">
        <w:rPr>
          <w:rFonts w:ascii="宋体" w:hAnsi="宋体" w:cs="宋体" w:hint="eastAsia"/>
          <w:sz w:val="24"/>
        </w:rPr>
        <w:t>课程时，也认识了一群志同道合的伙伴，参与了一组非常和谐的小组活动，这种“寓教于乐”的小组合作学习模式，也被我带进了学生的教学中，我将自己学习到的知识，与本学期教学目标和内容有效整合，使目前三</w:t>
      </w:r>
      <w:r w:rsidRPr="006B6E86">
        <w:rPr>
          <w:rFonts w:ascii="宋体" w:hAnsi="宋体" w:cs="宋体"/>
          <w:sz w:val="24"/>
        </w:rPr>
        <w:t>3</w:t>
      </w:r>
      <w:r w:rsidRPr="006B6E86">
        <w:rPr>
          <w:rFonts w:ascii="宋体" w:hAnsi="宋体" w:cs="宋体" w:hint="eastAsia"/>
          <w:sz w:val="24"/>
        </w:rPr>
        <w:t>班的</w:t>
      </w:r>
      <w:r w:rsidRPr="006B6E86">
        <w:rPr>
          <w:rFonts w:ascii="宋体" w:hAnsi="宋体" w:cs="宋体"/>
          <w:sz w:val="24"/>
        </w:rPr>
        <w:t>stem+</w:t>
      </w:r>
      <w:r w:rsidRPr="006B6E86">
        <w:rPr>
          <w:rFonts w:ascii="宋体" w:hAnsi="宋体" w:cs="宋体" w:hint="eastAsia"/>
          <w:sz w:val="24"/>
        </w:rPr>
        <w:t>课程开展十分顺利，得到了学生的喜爱与认可，同时拓展了学生视野，锻炼了学生动手能力，学生的收获一部分来源于教师对专业的钻研和自我不断学习的要求。古语有云：“道之未闻，业之未精，有惑不能解，非师也”。所以，精通业务，学而不厌，也是一名党员教师应具备的道德意识。</w:t>
      </w:r>
    </w:p>
    <w:p w:rsidR="00EA1EA2" w:rsidRPr="006B6E86" w:rsidRDefault="00EA1EA2" w:rsidP="006B6E86">
      <w:pPr>
        <w:ind w:firstLine="480"/>
        <w:rPr>
          <w:rFonts w:ascii="宋体" w:cs="宋体"/>
          <w:sz w:val="24"/>
        </w:rPr>
      </w:pPr>
      <w:r w:rsidRPr="006B6E86">
        <w:rPr>
          <w:rFonts w:ascii="宋体" w:hAnsi="宋体" w:cs="宋体" w:hint="eastAsia"/>
          <w:sz w:val="24"/>
        </w:rPr>
        <w:t>无德很难为师，教师这个崇高而神圣的职业对我们的品行风范提出了最为严格的要求。作为一名年轻的党员教师，更要做好楷模，不断学习，加强自身修养，开拓创新。在平时的行为中时刻反省自己，使自己成为学生心中的好老师，身边同事的好伙伴。践行“四讲四有”，争做一名合格的党员教师，为个人、为学校、为社会贡献一份绵薄之力。</w:t>
      </w:r>
      <w:bookmarkStart w:id="0" w:name="_GoBack"/>
      <w:bookmarkEnd w:id="0"/>
    </w:p>
    <w:p w:rsidR="00EA1EA2" w:rsidRPr="006B6E86" w:rsidRDefault="00EA1EA2" w:rsidP="006B6E86">
      <w:pPr>
        <w:ind w:firstLine="480"/>
        <w:rPr>
          <w:rFonts w:ascii="宋体" w:cs="宋体"/>
          <w:sz w:val="24"/>
        </w:rPr>
      </w:pPr>
    </w:p>
    <w:p w:rsidR="00EA1EA2" w:rsidRDefault="00EA1EA2" w:rsidP="006B6E86">
      <w:pPr>
        <w:ind w:firstLineChars="200" w:firstLine="482"/>
        <w:jc w:val="center"/>
        <w:rPr>
          <w:b/>
          <w:sz w:val="24"/>
        </w:rPr>
      </w:pPr>
    </w:p>
    <w:p w:rsidR="00EA1EA2" w:rsidRPr="0028025D" w:rsidRDefault="00EA1EA2" w:rsidP="0028025D">
      <w:pPr>
        <w:jc w:val="center"/>
        <w:rPr>
          <w:rFonts w:ascii="宋体" w:cs="黑体"/>
          <w:b/>
          <w:sz w:val="30"/>
          <w:szCs w:val="30"/>
        </w:rPr>
      </w:pPr>
      <w:r w:rsidRPr="0028025D">
        <w:rPr>
          <w:rFonts w:ascii="宋体" w:hAnsi="宋体" w:cs="黑体" w:hint="eastAsia"/>
          <w:b/>
          <w:sz w:val="30"/>
          <w:szCs w:val="30"/>
        </w:rPr>
        <w:t>学习“四讲四有”心得体会</w:t>
      </w:r>
    </w:p>
    <w:p w:rsidR="00EA1EA2" w:rsidRPr="006B6E86" w:rsidRDefault="00EA1EA2" w:rsidP="0028025D">
      <w:pPr>
        <w:ind w:firstLineChars="200" w:firstLine="480"/>
        <w:jc w:val="center"/>
        <w:rPr>
          <w:sz w:val="24"/>
        </w:rPr>
      </w:pPr>
      <w:r w:rsidRPr="006B6E86">
        <w:rPr>
          <w:rFonts w:hint="eastAsia"/>
          <w:sz w:val="24"/>
        </w:rPr>
        <w:t>任晖</w:t>
      </w:r>
    </w:p>
    <w:p w:rsidR="00EA1EA2" w:rsidRPr="006B6E86" w:rsidRDefault="00EA1EA2" w:rsidP="006B6E86">
      <w:pPr>
        <w:ind w:firstLineChars="200" w:firstLine="480"/>
        <w:rPr>
          <w:sz w:val="24"/>
        </w:rPr>
      </w:pPr>
      <w:r w:rsidRPr="006B6E86">
        <w:rPr>
          <w:rFonts w:hint="eastAsia"/>
          <w:sz w:val="24"/>
        </w:rPr>
        <w:t>中央开展“两学一做”学习教育的方案提出，做合格党员，就是要着眼党和国家事业的新发展对党员的新要求，坚持以知促行，做讲政治、有信念，讲规矩、有纪律，讲道德、有品行，讲奉献、有作为的合格党员。</w:t>
      </w:r>
      <w:r w:rsidRPr="006B6E86">
        <w:rPr>
          <w:sz w:val="24"/>
        </w:rPr>
        <w:t xml:space="preserve"> </w:t>
      </w:r>
    </w:p>
    <w:p w:rsidR="00EA1EA2" w:rsidRPr="006B6E86" w:rsidRDefault="00EA1EA2" w:rsidP="006B6E86">
      <w:pPr>
        <w:ind w:firstLineChars="200" w:firstLine="480"/>
        <w:rPr>
          <w:sz w:val="24"/>
        </w:rPr>
      </w:pPr>
      <w:r w:rsidRPr="006B6E86">
        <w:rPr>
          <w:rFonts w:hint="eastAsia"/>
          <w:sz w:val="24"/>
        </w:rPr>
        <w:t>讲道德、有品行，就是做人要实，光明磊落。我对平时在工作中实际情况，对职业道德操守有了更深一层的认识。现就总结出几点体会，汇报如下：</w:t>
      </w:r>
    </w:p>
    <w:p w:rsidR="00EA1EA2" w:rsidRPr="006B6E86" w:rsidRDefault="00EA1EA2" w:rsidP="006B6E86">
      <w:pPr>
        <w:ind w:firstLineChars="200" w:firstLine="480"/>
        <w:rPr>
          <w:sz w:val="24"/>
        </w:rPr>
      </w:pPr>
      <w:r w:rsidRPr="006B6E86">
        <w:rPr>
          <w:rFonts w:hint="eastAsia"/>
          <w:sz w:val="24"/>
        </w:rPr>
        <w:t>一、爱岗敬业、无私奉献：在平凡中奉献，爱岗敬业是各行各业中最为普遍的奉献精神，它看似平凡，实则伟大。从大的方面来说，一份职业，一个工作岗位，都是一个人赖以生存和发展的基础保障。从小的方面讲，每一个人所从事的工作岗位都是个人生存和发展的保障。“学高为师，德高为范”，苏霍姆林斯基曾告诫教师：请你记住，你不仅是自己学科的教员，而且是学生的教育者，生活的导师和引路人。这句话把教师教书育人的天职说得淋漓尽致，没有无私奉献精神是不行的。作为一名预备党员，一名语文教师，一名教研组长，为了学生的进步，为了我组教师的发展，就要做一名爱岗敬业的人。</w:t>
      </w:r>
    </w:p>
    <w:p w:rsidR="00EA1EA2" w:rsidRPr="006B6E86" w:rsidRDefault="00EA1EA2" w:rsidP="006B6E86">
      <w:pPr>
        <w:ind w:firstLineChars="200" w:firstLine="480"/>
        <w:rPr>
          <w:sz w:val="24"/>
        </w:rPr>
      </w:pPr>
      <w:r w:rsidRPr="006B6E86">
        <w:rPr>
          <w:rFonts w:hint="eastAsia"/>
          <w:sz w:val="24"/>
        </w:rPr>
        <w:t>二、加强业务知识学习、促进全组教师发展。没有规矩何成方圆，身为一名语文教师和教研组长，切实提高业务素质和组织教研的能力，全面为学生和组内教师服务，是我最为实际的工作任务。作为一名教师，我深知工作的重要性，“一切为了学生，为了一切学生，为了学生的一切”，它包涵了崇高的使命感和责任感。我国著名的教育家陶行知曾说过：“捧出一颗心来，不带半根草去。”这就是对教师教学生涯的最好写照。尽职尽责是教师基本的道德规范。作为一名教研组长，我深知自己肩负的责任，既要不断学习提升自己的专业能力和教研水平，同时也要创设条件，促进我组教师，尤其是年轻教师的发展，并努力推进学校的教研工作。当然这并不是一句挂在嘴边的空话，必须努力做到以下几点：</w:t>
      </w:r>
    </w:p>
    <w:p w:rsidR="00EA1EA2" w:rsidRPr="006B6E86" w:rsidRDefault="00EA1EA2" w:rsidP="006B6E86">
      <w:pPr>
        <w:ind w:firstLineChars="200" w:firstLine="480"/>
        <w:rPr>
          <w:sz w:val="24"/>
        </w:rPr>
      </w:pPr>
      <w:r w:rsidRPr="006B6E86">
        <w:rPr>
          <w:rFonts w:hint="eastAsia"/>
          <w:sz w:val="24"/>
        </w:rPr>
        <w:t>第一点：组长应是终身学习者、合作者、研究与交流、实践者。要时刻加强自身修养，要以自己的爱学精神，去激励周围的教师远离浮躁，静心读书，走近大师，与时代同步。只有组长自己重视学习，才会知道什么样的的理论和经验值得组织组员学习和实践。组长的观念影响着一所学校某门学科发展的方向，组长的科研水平决定着一所学校学科教研的高度，决定着学校学科教学发展、教师专业成长的程度。</w:t>
      </w:r>
    </w:p>
    <w:p w:rsidR="00EA1EA2" w:rsidRPr="006B6E86" w:rsidRDefault="00EA1EA2" w:rsidP="006B6E86">
      <w:pPr>
        <w:rPr>
          <w:sz w:val="24"/>
        </w:rPr>
      </w:pPr>
      <w:r w:rsidRPr="006B6E86">
        <w:rPr>
          <w:sz w:val="24"/>
        </w:rPr>
        <w:t xml:space="preserve">   </w:t>
      </w:r>
      <w:r w:rsidRPr="006B6E86">
        <w:rPr>
          <w:rFonts w:hint="eastAsia"/>
          <w:sz w:val="24"/>
        </w:rPr>
        <w:t>第二点：组长应是一个合作者。作为教研组长、备课组长一是要心往一处想，要有全局一盘棋的思想，分工不分家；二是要有协调好各方面关系的能力，调动一切积极因素，发挥各方面的综合力量，在工作中互相帮助、共同指导。对于不同特点、不同年段的老师都要学会尊重和接纳，要学会“求大同，存小异”，要有海纳百川胸怀和无私奉献精神。要学会很好地与领导合作、与同事合作、与学生合作、与家长合作，在合作中多赢共进。也正是组长的精诚合作，才使整个组在组内可以互通信息，交流体会，取长补短，相互借鉴，其乐融融。</w:t>
      </w:r>
      <w:r w:rsidRPr="006B6E86">
        <w:rPr>
          <w:sz w:val="24"/>
        </w:rPr>
        <w:t xml:space="preserve">   </w:t>
      </w:r>
    </w:p>
    <w:p w:rsidR="00EA1EA2" w:rsidRPr="006B6E86" w:rsidRDefault="00EA1EA2" w:rsidP="006B6E86">
      <w:pPr>
        <w:ind w:firstLineChars="200" w:firstLine="480"/>
        <w:rPr>
          <w:sz w:val="24"/>
        </w:rPr>
      </w:pPr>
      <w:r w:rsidRPr="006B6E86">
        <w:rPr>
          <w:rFonts w:hint="eastAsia"/>
          <w:sz w:val="24"/>
        </w:rPr>
        <w:t>第三点：组长应是课堂教学的潜心研究者和实践者。教研组长要根植课堂，痴心课堂教学。他的课堂中永远荡漾着时代鲜活的春水，有课程意识，单元意识，不仅明晰教什么，明了为什么教和怎么教，更重要的是引导学生如何学。要用自己的行动告诉每位从教者：如果你想使每天的上课不致于变成一种单调的义务，那你就应走上研究这条幸福道路上来。这种研究是一种基于课堂教学实践的行为研究，是在成功的经验中凝结生长点，在现实问题中探寻突破点，在教育理论中寻觅支撑点，在教育发展趋势中捕捉拓展点，这是教师专业成长的重要方式。用行动感召周围的教师在研究状态下教书育人，研并快乐着，教并成长着！</w:t>
      </w:r>
      <w:r w:rsidRPr="006B6E86">
        <w:rPr>
          <w:sz w:val="24"/>
        </w:rPr>
        <w:t xml:space="preserve">  </w:t>
      </w:r>
    </w:p>
    <w:p w:rsidR="00EA1EA2" w:rsidRPr="006B6E86" w:rsidRDefault="00EA1EA2" w:rsidP="006B6E86">
      <w:pPr>
        <w:rPr>
          <w:sz w:val="24"/>
        </w:rPr>
      </w:pPr>
      <w:r w:rsidRPr="006B6E86">
        <w:rPr>
          <w:sz w:val="24"/>
        </w:rPr>
        <w:t xml:space="preserve">   </w:t>
      </w:r>
      <w:r w:rsidRPr="006B6E86">
        <w:rPr>
          <w:rFonts w:hint="eastAsia"/>
          <w:sz w:val="24"/>
        </w:rPr>
        <w:t>第四点：组长应该是提高对自身的要求，端正品行，做专业发展的领衔者。我们拿什么资本当组长呢？组长应该是组内业务的“权威”，在本学科领域内教研组长是本校的“领衔人物”。所以工作的性质要求我们业务精湛。从这点上讲，组长不仅是学生的老师，他还是教师的教师，他要和教师共同成长，要负责听课、评课、督导教师的教书育人工作，他要能从较高的角度俯瞰教师的教学实践。唯有此，我们的组长才能靠智慧点燃智慧，才能引领起你的教研来！</w:t>
      </w:r>
    </w:p>
    <w:p w:rsidR="00EA1EA2" w:rsidRPr="006B6E86" w:rsidRDefault="00EA1EA2" w:rsidP="006B6E86">
      <w:pPr>
        <w:ind w:firstLineChars="200" w:firstLine="480"/>
        <w:rPr>
          <w:sz w:val="24"/>
        </w:rPr>
      </w:pPr>
      <w:r w:rsidRPr="006B6E86">
        <w:rPr>
          <w:rFonts w:hint="eastAsia"/>
          <w:sz w:val="24"/>
        </w:rPr>
        <w:t>最后我想说：讲道德、有品行是发挥共产党员引领社会风向标作用的具体要求。王岐山指出，党风政风与社风民风紧密相连、相互影响、相互作用。党风决定民风，民风影响党风。所以，作为一名预备党员，我也要以党员的标准来要求自己，能加强自身道德修养，在社会生活中践行社会主义核心价值观，发挥中流砥柱的作用，做好自身的本职工作，更好地为学生和老师们服务。</w:t>
      </w:r>
    </w:p>
    <w:p w:rsidR="00EA1EA2" w:rsidRPr="006B6E86" w:rsidRDefault="00EA1EA2" w:rsidP="006B6E86">
      <w:pPr>
        <w:rPr>
          <w:sz w:val="24"/>
        </w:rPr>
      </w:pPr>
      <w:r w:rsidRPr="006B6E86">
        <w:rPr>
          <w:rFonts w:hint="eastAsia"/>
          <w:sz w:val="24"/>
        </w:rPr>
        <w:t xml:space="preserve">　　</w:t>
      </w:r>
    </w:p>
    <w:p w:rsidR="00EA1EA2" w:rsidRPr="006B6E86" w:rsidRDefault="00EA1EA2" w:rsidP="006B6E86">
      <w:pPr>
        <w:rPr>
          <w:sz w:val="24"/>
        </w:rPr>
      </w:pPr>
    </w:p>
    <w:p w:rsidR="00EA1EA2" w:rsidRPr="006B6E86" w:rsidRDefault="00EA1EA2" w:rsidP="006B6E86">
      <w:pPr>
        <w:rPr>
          <w:sz w:val="24"/>
        </w:rPr>
      </w:pPr>
      <w:r w:rsidRPr="006B6E86">
        <w:rPr>
          <w:rFonts w:hint="eastAsia"/>
          <w:sz w:val="24"/>
        </w:rPr>
        <w:t xml:space="preserve">　　</w:t>
      </w:r>
    </w:p>
    <w:p w:rsidR="00EA1EA2" w:rsidRDefault="00EA1EA2" w:rsidP="0028025D">
      <w:pPr>
        <w:jc w:val="center"/>
        <w:rPr>
          <w:rFonts w:ascii="宋体" w:cs="黑体"/>
          <w:b/>
          <w:sz w:val="30"/>
          <w:szCs w:val="30"/>
        </w:rPr>
      </w:pPr>
    </w:p>
    <w:p w:rsidR="00EA1EA2" w:rsidRPr="0028025D" w:rsidRDefault="00EA1EA2" w:rsidP="0028025D">
      <w:pPr>
        <w:jc w:val="center"/>
        <w:rPr>
          <w:rFonts w:ascii="宋体" w:cs="黑体"/>
          <w:b/>
          <w:sz w:val="30"/>
          <w:szCs w:val="30"/>
        </w:rPr>
      </w:pPr>
      <w:r w:rsidRPr="0028025D">
        <w:rPr>
          <w:rFonts w:ascii="宋体" w:hAnsi="宋体" w:cs="黑体" w:hint="eastAsia"/>
          <w:b/>
          <w:sz w:val="30"/>
          <w:szCs w:val="30"/>
        </w:rPr>
        <w:t>党员大会交流</w:t>
      </w:r>
    </w:p>
    <w:p w:rsidR="00EA1EA2" w:rsidRPr="006B6E86" w:rsidRDefault="00EA1EA2" w:rsidP="006B6E86">
      <w:pPr>
        <w:widowControl/>
        <w:ind w:firstLineChars="200" w:firstLine="480"/>
        <w:jc w:val="center"/>
        <w:rPr>
          <w:rFonts w:ascii="??" w:hAnsi="??" w:cs="宋体"/>
          <w:kern w:val="0"/>
          <w:sz w:val="24"/>
        </w:rPr>
      </w:pPr>
      <w:r w:rsidRPr="006B6E86">
        <w:rPr>
          <w:rFonts w:ascii="??" w:hAnsi="??" w:cs="宋体" w:hint="eastAsia"/>
          <w:kern w:val="0"/>
          <w:sz w:val="24"/>
        </w:rPr>
        <w:t>刘仁安</w:t>
      </w:r>
    </w:p>
    <w:p w:rsidR="00EA1EA2" w:rsidRPr="006B6E86" w:rsidRDefault="00EA1EA2" w:rsidP="006B6E86">
      <w:pPr>
        <w:widowControl/>
        <w:ind w:firstLineChars="200" w:firstLine="480"/>
        <w:jc w:val="left"/>
        <w:rPr>
          <w:rFonts w:ascii="??" w:hAnsi="??" w:cs="宋体"/>
          <w:kern w:val="0"/>
          <w:sz w:val="24"/>
        </w:rPr>
      </w:pPr>
    </w:p>
    <w:p w:rsidR="00EA1EA2" w:rsidRPr="006B6E86" w:rsidRDefault="00EA1EA2" w:rsidP="006B6E86">
      <w:pPr>
        <w:widowControl/>
        <w:ind w:firstLineChars="200" w:firstLine="480"/>
        <w:jc w:val="left"/>
        <w:rPr>
          <w:rFonts w:ascii="??" w:hAnsi="??" w:cs="宋体"/>
          <w:kern w:val="0"/>
          <w:sz w:val="24"/>
        </w:rPr>
      </w:pPr>
      <w:r w:rsidRPr="006B6E86">
        <w:rPr>
          <w:rFonts w:ascii="??" w:hAnsi="??" w:cs="宋体" w:hint="eastAsia"/>
          <w:kern w:val="0"/>
          <w:sz w:val="24"/>
        </w:rPr>
        <w:t>共产党员要保持先进性和纯洁性，真正成为工人阶级先锋队中的合格一员。就必须坚持做一名讲政治、有理想，讲作风、有纪律，讲学习、有文化，讲文明、有道德的共产党员。</w:t>
      </w:r>
    </w:p>
    <w:p w:rsidR="00EA1EA2" w:rsidRPr="006B6E86" w:rsidRDefault="00EA1EA2" w:rsidP="006B6E86">
      <w:pPr>
        <w:widowControl/>
        <w:ind w:firstLineChars="200" w:firstLine="480"/>
        <w:jc w:val="left"/>
        <w:rPr>
          <w:rFonts w:ascii="??" w:hAnsi="??" w:cs="宋体"/>
          <w:kern w:val="0"/>
          <w:sz w:val="24"/>
        </w:rPr>
      </w:pPr>
      <w:r w:rsidRPr="006B6E86">
        <w:rPr>
          <w:rFonts w:ascii="??" w:hAnsi="??" w:cs="宋体" w:hint="eastAsia"/>
          <w:kern w:val="0"/>
          <w:sz w:val="24"/>
        </w:rPr>
        <w:t>作为一名党员班主任我认为我们在四讲四有基础上要做到有责任心，有爱心，有恒心，有平常心这样几点：</w:t>
      </w:r>
    </w:p>
    <w:p w:rsidR="00EA1EA2" w:rsidRPr="006B6E86" w:rsidRDefault="00EA1EA2" w:rsidP="006B6E86">
      <w:pPr>
        <w:widowControl/>
        <w:jc w:val="left"/>
        <w:rPr>
          <w:rFonts w:ascii="??" w:hAnsi="??" w:cs="宋体"/>
          <w:kern w:val="0"/>
          <w:sz w:val="24"/>
        </w:rPr>
      </w:pPr>
      <w:r w:rsidRPr="006B6E86">
        <w:rPr>
          <w:rFonts w:ascii="??" w:hAnsi="??" w:cs="宋体" w:hint="eastAsia"/>
          <w:kern w:val="0"/>
          <w:sz w:val="24"/>
        </w:rPr>
        <w:t xml:space="preserve">　　一、责任心</w:t>
      </w:r>
    </w:p>
    <w:p w:rsidR="00EA1EA2" w:rsidRPr="006B6E86" w:rsidRDefault="00EA1EA2" w:rsidP="006B6E86">
      <w:pPr>
        <w:widowControl/>
        <w:jc w:val="left"/>
        <w:rPr>
          <w:rFonts w:ascii="??" w:hAnsi="??" w:cs="宋体"/>
          <w:kern w:val="0"/>
          <w:sz w:val="24"/>
        </w:rPr>
      </w:pPr>
      <w:r w:rsidRPr="006B6E86">
        <w:rPr>
          <w:rFonts w:ascii="??" w:hAnsi="??" w:cs="宋体" w:hint="eastAsia"/>
          <w:kern w:val="0"/>
          <w:sz w:val="24"/>
        </w:rPr>
        <w:t xml:space="preserve">　　作为班主任，责任无处不在，如果没有责任</w:t>
      </w:r>
      <w:r w:rsidRPr="006B6E86">
        <w:rPr>
          <w:rFonts w:ascii="??" w:hAnsi="??" w:cs="宋体"/>
          <w:kern w:val="0"/>
          <w:sz w:val="24"/>
        </w:rPr>
        <w:t xml:space="preserve"> </w:t>
      </w:r>
      <w:r w:rsidRPr="006B6E86">
        <w:rPr>
          <w:rFonts w:ascii="??" w:hAnsi="??" w:cs="宋体" w:hint="eastAsia"/>
          <w:kern w:val="0"/>
          <w:sz w:val="24"/>
        </w:rPr>
        <w:t>意识，就不会明白自己的职守，不会明确自己肩负的历史使命，我们的教育也就不会成功。社会赋予我们教师的责任无疑是重大的。我个人的简单理解就是对每一位学生负责，只要对学生负责了，就是对教育负责，就是对社会负责。每个班有几十名学生，这几十名学生在学习和行为习惯上是不可能都达到学校和老师要求的，特别是对于那些学习成绩不好，而又不守纪律的学生，我们更需要有一颗高度负责的心，不能产生破罐子破摔的念头。</w:t>
      </w:r>
    </w:p>
    <w:p w:rsidR="00EA1EA2" w:rsidRPr="006B6E86" w:rsidRDefault="00EA1EA2" w:rsidP="006B6E86">
      <w:pPr>
        <w:widowControl/>
        <w:jc w:val="left"/>
        <w:rPr>
          <w:rFonts w:ascii="??" w:hAnsi="??" w:cs="宋体"/>
          <w:kern w:val="0"/>
          <w:sz w:val="24"/>
        </w:rPr>
      </w:pPr>
      <w:r w:rsidRPr="006B6E86">
        <w:rPr>
          <w:rFonts w:ascii="??" w:hAnsi="??" w:cs="宋体" w:hint="eastAsia"/>
          <w:kern w:val="0"/>
          <w:sz w:val="24"/>
        </w:rPr>
        <w:t xml:space="preserve">　　二、爱心</w:t>
      </w:r>
    </w:p>
    <w:p w:rsidR="00EA1EA2" w:rsidRPr="006B6E86" w:rsidRDefault="00EA1EA2" w:rsidP="006B6E86">
      <w:pPr>
        <w:widowControl/>
        <w:jc w:val="left"/>
        <w:rPr>
          <w:rFonts w:ascii="??" w:hAnsi="??" w:cs="宋体"/>
          <w:kern w:val="0"/>
          <w:sz w:val="24"/>
        </w:rPr>
      </w:pPr>
      <w:r w:rsidRPr="006B6E86">
        <w:rPr>
          <w:rFonts w:ascii="??" w:hAnsi="??" w:cs="宋体" w:hint="eastAsia"/>
          <w:kern w:val="0"/>
          <w:sz w:val="24"/>
        </w:rPr>
        <w:t xml:space="preserve">　　一位教育家说过：</w:t>
      </w:r>
      <w:r w:rsidRPr="006B6E86">
        <w:rPr>
          <w:rFonts w:ascii="??" w:hAnsi="??" w:cs="宋体"/>
          <w:kern w:val="0"/>
          <w:sz w:val="24"/>
        </w:rPr>
        <w:t>“</w:t>
      </w:r>
      <w:r w:rsidRPr="006B6E86">
        <w:rPr>
          <w:rFonts w:ascii="??" w:hAnsi="??" w:cs="宋体" w:hint="eastAsia"/>
          <w:kern w:val="0"/>
          <w:sz w:val="24"/>
        </w:rPr>
        <w:t>没有爱的教育就不是教育。</w:t>
      </w:r>
      <w:r w:rsidRPr="006B6E86">
        <w:rPr>
          <w:rFonts w:ascii="??" w:hAnsi="??" w:cs="宋体"/>
          <w:kern w:val="0"/>
          <w:sz w:val="24"/>
        </w:rPr>
        <w:t>”</w:t>
      </w:r>
      <w:r w:rsidRPr="006B6E86">
        <w:rPr>
          <w:rFonts w:ascii="??" w:hAnsi="??" w:cs="宋体" w:hint="eastAsia"/>
          <w:kern w:val="0"/>
          <w:sz w:val="24"/>
        </w:rPr>
        <w:t>爱，是教育的前提，洒满爱的教育，能产生情感的共鸣，能开花结果。作为小学班主任，不但要有责任心，还要有爱。</w:t>
      </w:r>
    </w:p>
    <w:p w:rsidR="00EA1EA2" w:rsidRPr="006B6E86" w:rsidRDefault="00EA1EA2" w:rsidP="006B6E86">
      <w:pPr>
        <w:widowControl/>
        <w:jc w:val="left"/>
        <w:rPr>
          <w:rFonts w:ascii="??" w:hAnsi="??" w:cs="宋体"/>
          <w:kern w:val="0"/>
          <w:sz w:val="24"/>
        </w:rPr>
      </w:pPr>
      <w:r w:rsidRPr="006B6E86">
        <w:rPr>
          <w:rFonts w:ascii="??" w:hAnsi="??" w:cs="宋体" w:hint="eastAsia"/>
          <w:kern w:val="0"/>
          <w:sz w:val="24"/>
        </w:rPr>
        <w:t xml:space="preserve">　　所有学生，无论是智商高低、无论懂事或调皮，无论是家庭条件优越的还是差的，都十分需要老师的爱，我一直坚信</w:t>
      </w:r>
      <w:r w:rsidRPr="006B6E86">
        <w:rPr>
          <w:rFonts w:ascii="??" w:hAnsi="??" w:cs="宋体"/>
          <w:kern w:val="0"/>
          <w:sz w:val="24"/>
        </w:rPr>
        <w:t>“</w:t>
      </w:r>
      <w:r w:rsidRPr="006B6E86">
        <w:rPr>
          <w:rFonts w:ascii="??" w:hAnsi="??" w:cs="宋体" w:hint="eastAsia"/>
          <w:kern w:val="0"/>
          <w:sz w:val="24"/>
        </w:rPr>
        <w:t>星星再小，也会发光</w:t>
      </w:r>
      <w:r w:rsidRPr="006B6E86">
        <w:rPr>
          <w:rFonts w:ascii="??" w:hAnsi="??" w:cs="宋体"/>
          <w:kern w:val="0"/>
          <w:sz w:val="24"/>
        </w:rPr>
        <w:t>”</w:t>
      </w:r>
      <w:r w:rsidRPr="006B6E86">
        <w:rPr>
          <w:rFonts w:ascii="??" w:hAnsi="??" w:cs="宋体" w:hint="eastAsia"/>
          <w:kern w:val="0"/>
          <w:sz w:val="24"/>
        </w:rPr>
        <w:t>，不歧视每一个学生，这也无疑成为我管理班级的教育理念。老师的爱与尊重是照亮学生心灵窗户的盏盏烛光。从这一角度讲，美好人生的开始掌握在我们教师手中。</w:t>
      </w:r>
    </w:p>
    <w:p w:rsidR="00EA1EA2" w:rsidRPr="006B6E86" w:rsidRDefault="00EA1EA2" w:rsidP="006B6E86">
      <w:pPr>
        <w:widowControl/>
        <w:jc w:val="left"/>
        <w:rPr>
          <w:rFonts w:ascii="??" w:hAnsi="??" w:cs="宋体"/>
          <w:kern w:val="0"/>
          <w:sz w:val="24"/>
        </w:rPr>
      </w:pPr>
      <w:r w:rsidRPr="006B6E86">
        <w:rPr>
          <w:rFonts w:ascii="??" w:hAnsi="??" w:cs="宋体" w:hint="eastAsia"/>
          <w:kern w:val="0"/>
          <w:sz w:val="24"/>
        </w:rPr>
        <w:t xml:space="preserve">　　三、耐心、恒心。</w:t>
      </w:r>
    </w:p>
    <w:p w:rsidR="00EA1EA2" w:rsidRPr="006B6E86" w:rsidRDefault="00EA1EA2" w:rsidP="006B6E86">
      <w:pPr>
        <w:widowControl/>
        <w:jc w:val="left"/>
        <w:rPr>
          <w:rFonts w:ascii="??" w:hAnsi="??" w:cs="宋体"/>
          <w:kern w:val="0"/>
          <w:sz w:val="24"/>
        </w:rPr>
      </w:pPr>
      <w:r w:rsidRPr="006B6E86">
        <w:rPr>
          <w:rFonts w:ascii="??" w:hAnsi="??" w:cs="宋体" w:hint="eastAsia"/>
          <w:kern w:val="0"/>
          <w:sz w:val="24"/>
        </w:rPr>
        <w:t xml:space="preserve">　　班主任教育学生要有耐心和恒心。我们不能指望一种简单的方法解决所有的问题，学生的成长过程，能力、品德、身体发展不是一节课、一次考试所能决</w:t>
      </w:r>
      <w:r w:rsidRPr="006B6E86">
        <w:rPr>
          <w:rFonts w:ascii="??" w:hAnsi="??" w:cs="宋体"/>
          <w:kern w:val="0"/>
          <w:sz w:val="24"/>
        </w:rPr>
        <w:t xml:space="preserve"> </w:t>
      </w:r>
      <w:r w:rsidRPr="006B6E86">
        <w:rPr>
          <w:rFonts w:ascii="??" w:hAnsi="??" w:cs="宋体" w:hint="eastAsia"/>
          <w:kern w:val="0"/>
          <w:sz w:val="24"/>
        </w:rPr>
        <w:t>定的，没有反复的训练或是实践是不能成功的。思想教育、行为习惯的养成过程常常是不断重复、不断推进的过程。不要期望你强调一遍的事，学生们就能做的很</w:t>
      </w:r>
      <w:r w:rsidRPr="006B6E86">
        <w:rPr>
          <w:rFonts w:ascii="??" w:hAnsi="??" w:cs="宋体"/>
          <w:kern w:val="0"/>
          <w:sz w:val="24"/>
        </w:rPr>
        <w:t xml:space="preserve"> </w:t>
      </w:r>
      <w:r w:rsidRPr="006B6E86">
        <w:rPr>
          <w:rFonts w:ascii="??" w:hAnsi="??" w:cs="宋体" w:hint="eastAsia"/>
          <w:kern w:val="0"/>
          <w:sz w:val="24"/>
        </w:rPr>
        <w:t>好，更不能期望指导一遍就能纠正他们的很多缺点和不足。。每当这种时刻我都会先平静自己的心情，付出耐心和恒心来反复训练、培养学生的良好习惯，教会他们如何听课，如何学习。教会他们安静、有秩序的做事。</w:t>
      </w:r>
    </w:p>
    <w:p w:rsidR="00EA1EA2" w:rsidRPr="006B6E86" w:rsidRDefault="00EA1EA2" w:rsidP="006B6E86">
      <w:pPr>
        <w:widowControl/>
        <w:jc w:val="left"/>
        <w:rPr>
          <w:rFonts w:ascii="??" w:hAnsi="??" w:cs="宋体"/>
          <w:kern w:val="0"/>
          <w:sz w:val="24"/>
        </w:rPr>
      </w:pPr>
      <w:r w:rsidRPr="006B6E86">
        <w:rPr>
          <w:rFonts w:ascii="??" w:hAnsi="??" w:cs="宋体" w:hint="eastAsia"/>
          <w:kern w:val="0"/>
          <w:sz w:val="24"/>
        </w:rPr>
        <w:t xml:space="preserve">　　四、平常心</w:t>
      </w:r>
    </w:p>
    <w:p w:rsidR="00EA1EA2" w:rsidRPr="006B6E86" w:rsidRDefault="00EA1EA2" w:rsidP="006B6E86">
      <w:pPr>
        <w:widowControl/>
        <w:jc w:val="left"/>
        <w:rPr>
          <w:rFonts w:ascii="??" w:hAnsi="??" w:cs="宋体"/>
          <w:kern w:val="0"/>
          <w:sz w:val="24"/>
        </w:rPr>
      </w:pPr>
      <w:r w:rsidRPr="006B6E86">
        <w:rPr>
          <w:rFonts w:ascii="??" w:hAnsi="??" w:cs="宋体" w:hint="eastAsia"/>
          <w:kern w:val="0"/>
          <w:sz w:val="24"/>
        </w:rPr>
        <w:t xml:space="preserve">　　我在班主任教育工作中，力求做到：做实事、埋头苦干</w:t>
      </w:r>
      <w:r w:rsidRPr="006B6E86">
        <w:rPr>
          <w:rFonts w:ascii="??" w:hAnsi="??" w:cs="宋体"/>
          <w:kern w:val="0"/>
          <w:sz w:val="24"/>
        </w:rPr>
        <w:t>;“</w:t>
      </w:r>
      <w:r w:rsidRPr="006B6E86">
        <w:rPr>
          <w:rFonts w:ascii="??" w:hAnsi="??" w:cs="宋体" w:hint="eastAsia"/>
          <w:kern w:val="0"/>
          <w:sz w:val="24"/>
        </w:rPr>
        <w:t>但问耕耘，不问收获</w:t>
      </w:r>
      <w:r w:rsidRPr="006B6E86">
        <w:rPr>
          <w:rFonts w:ascii="??" w:hAnsi="??" w:cs="宋体"/>
          <w:kern w:val="0"/>
          <w:sz w:val="24"/>
        </w:rPr>
        <w:t>”;</w:t>
      </w:r>
      <w:r w:rsidRPr="006B6E86">
        <w:rPr>
          <w:rFonts w:ascii="??" w:hAnsi="??" w:cs="宋体" w:hint="eastAsia"/>
          <w:kern w:val="0"/>
          <w:sz w:val="24"/>
        </w:rPr>
        <w:t>不急功近利，而要默默进取</w:t>
      </w:r>
      <w:r w:rsidRPr="006B6E86">
        <w:rPr>
          <w:rFonts w:ascii="??" w:hAnsi="??" w:cs="宋体"/>
          <w:kern w:val="0"/>
          <w:sz w:val="24"/>
        </w:rPr>
        <w:t>;</w:t>
      </w:r>
      <w:r w:rsidRPr="006B6E86">
        <w:rPr>
          <w:rFonts w:ascii="??" w:hAnsi="??" w:cs="宋体" w:hint="eastAsia"/>
          <w:kern w:val="0"/>
          <w:sz w:val="24"/>
        </w:rPr>
        <w:t>不是看破红尘，而要一种</w:t>
      </w:r>
      <w:r w:rsidRPr="006B6E86">
        <w:rPr>
          <w:rFonts w:ascii="??" w:hAnsi="??" w:cs="宋体"/>
          <w:kern w:val="0"/>
          <w:sz w:val="24"/>
        </w:rPr>
        <w:t>“</w:t>
      </w:r>
      <w:r w:rsidRPr="006B6E86">
        <w:rPr>
          <w:rFonts w:ascii="??" w:hAnsi="??" w:cs="宋体" w:hint="eastAsia"/>
          <w:kern w:val="0"/>
          <w:sz w:val="24"/>
        </w:rPr>
        <w:t>也无风雨，</w:t>
      </w:r>
      <w:r w:rsidRPr="006B6E86">
        <w:rPr>
          <w:rFonts w:ascii="??" w:hAnsi="??" w:cs="宋体"/>
          <w:kern w:val="0"/>
          <w:sz w:val="24"/>
        </w:rPr>
        <w:t xml:space="preserve"> </w:t>
      </w:r>
      <w:r w:rsidRPr="006B6E86">
        <w:rPr>
          <w:rFonts w:ascii="??" w:hAnsi="??" w:cs="宋体" w:hint="eastAsia"/>
          <w:kern w:val="0"/>
          <w:sz w:val="24"/>
        </w:rPr>
        <w:t>也无晴</w:t>
      </w:r>
      <w:r w:rsidRPr="006B6E86">
        <w:rPr>
          <w:rFonts w:ascii="??" w:hAnsi="??" w:cs="宋体"/>
          <w:kern w:val="0"/>
          <w:sz w:val="24"/>
        </w:rPr>
        <w:t>”</w:t>
      </w:r>
      <w:r w:rsidRPr="006B6E86">
        <w:rPr>
          <w:rFonts w:ascii="??" w:hAnsi="??" w:cs="宋体" w:hint="eastAsia"/>
          <w:kern w:val="0"/>
          <w:sz w:val="24"/>
        </w:rPr>
        <w:t>的洒脱和坚韧。抱有一颗平常心尽心尽力做好我的教育教学工作。正如陶行知先生</w:t>
      </w:r>
      <w:r w:rsidRPr="006B6E86">
        <w:rPr>
          <w:rFonts w:ascii="??" w:hAnsi="??" w:cs="宋体"/>
          <w:kern w:val="0"/>
          <w:sz w:val="24"/>
        </w:rPr>
        <w:t>“</w:t>
      </w:r>
      <w:r w:rsidRPr="006B6E86">
        <w:rPr>
          <w:rFonts w:ascii="??" w:hAnsi="??" w:cs="宋体" w:hint="eastAsia"/>
          <w:kern w:val="0"/>
          <w:sz w:val="24"/>
        </w:rPr>
        <w:t>捧着一颗心来，不带半根草去</w:t>
      </w:r>
      <w:r w:rsidRPr="006B6E86">
        <w:rPr>
          <w:rFonts w:ascii="??" w:hAnsi="??" w:cs="宋体"/>
          <w:kern w:val="0"/>
          <w:sz w:val="24"/>
        </w:rPr>
        <w:t>”</w:t>
      </w:r>
      <w:r w:rsidRPr="006B6E86">
        <w:rPr>
          <w:rFonts w:ascii="??" w:hAnsi="??" w:cs="宋体" w:hint="eastAsia"/>
          <w:kern w:val="0"/>
          <w:sz w:val="24"/>
        </w:rPr>
        <w:t>。做班主任虽然辛苦，但教师节一束束</w:t>
      </w:r>
      <w:r w:rsidRPr="006B6E86">
        <w:rPr>
          <w:rFonts w:ascii="??" w:hAnsi="??" w:cs="宋体"/>
          <w:kern w:val="0"/>
          <w:sz w:val="24"/>
        </w:rPr>
        <w:t xml:space="preserve"> </w:t>
      </w:r>
      <w:r w:rsidRPr="006B6E86">
        <w:rPr>
          <w:rFonts w:ascii="??" w:hAnsi="??" w:cs="宋体" w:hint="eastAsia"/>
          <w:kern w:val="0"/>
          <w:sz w:val="24"/>
        </w:rPr>
        <w:t>鲜花送到你的面前、走在马路上听到一声</w:t>
      </w:r>
      <w:r w:rsidRPr="006B6E86">
        <w:rPr>
          <w:rFonts w:ascii="??" w:hAnsi="??" w:cs="宋体"/>
          <w:kern w:val="0"/>
          <w:sz w:val="24"/>
        </w:rPr>
        <w:t>“</w:t>
      </w:r>
      <w:r w:rsidRPr="006B6E86">
        <w:rPr>
          <w:rFonts w:ascii="??" w:hAnsi="??" w:cs="宋体" w:hint="eastAsia"/>
          <w:kern w:val="0"/>
          <w:sz w:val="24"/>
        </w:rPr>
        <w:t>老师好</w:t>
      </w:r>
      <w:r w:rsidRPr="006B6E86">
        <w:rPr>
          <w:rFonts w:ascii="??" w:hAnsi="??" w:cs="宋体"/>
          <w:kern w:val="0"/>
          <w:sz w:val="24"/>
        </w:rPr>
        <w:t>”</w:t>
      </w:r>
      <w:r w:rsidRPr="006B6E86">
        <w:rPr>
          <w:rFonts w:ascii="??" w:hAnsi="??" w:cs="宋体" w:hint="eastAsia"/>
          <w:kern w:val="0"/>
          <w:sz w:val="24"/>
        </w:rPr>
        <w:t>、节假日收到一个问候或谈心的短信、得到家长和社会的认可时，所有的辛苦、劳累还有不平衡都随风飘去。</w:t>
      </w:r>
    </w:p>
    <w:p w:rsidR="00EA1EA2" w:rsidRPr="006B6E86" w:rsidRDefault="00EA1EA2" w:rsidP="006B6E86">
      <w:pPr>
        <w:widowControl/>
        <w:jc w:val="left"/>
        <w:rPr>
          <w:rFonts w:ascii="??" w:hAnsi="??" w:cs="宋体"/>
          <w:kern w:val="0"/>
          <w:sz w:val="24"/>
        </w:rPr>
      </w:pPr>
      <w:r w:rsidRPr="006B6E86">
        <w:rPr>
          <w:rFonts w:ascii="??" w:hAnsi="??" w:cs="宋体" w:hint="eastAsia"/>
          <w:kern w:val="0"/>
          <w:sz w:val="24"/>
        </w:rPr>
        <w:t xml:space="preserve">　　以上是我个人的一点体会，我相信在座的党员老师比我做的更好，希望我们在这方面多交流，多沟通，让我们的班主任工作做的更好。由于我的写作水平不高，有说的不好或缺乏条理的地方，还请各位老师批评指正。谢谢大家倾听</w:t>
      </w:r>
      <w:r w:rsidRPr="006B6E86">
        <w:rPr>
          <w:rFonts w:ascii="??" w:hAnsi="??" w:cs="宋体"/>
          <w:kern w:val="0"/>
          <w:sz w:val="24"/>
        </w:rPr>
        <w:t>!</w:t>
      </w:r>
    </w:p>
    <w:p w:rsidR="00EA1EA2" w:rsidRPr="006B6E86" w:rsidRDefault="00EA1EA2" w:rsidP="006B6E86">
      <w:pPr>
        <w:rPr>
          <w:sz w:val="24"/>
        </w:rPr>
      </w:pPr>
    </w:p>
    <w:p w:rsidR="00EA1EA2" w:rsidRDefault="00EA1EA2" w:rsidP="006B6E86">
      <w:pPr>
        <w:jc w:val="center"/>
        <w:rPr>
          <w:rFonts w:ascii="宋体" w:cs="黑体"/>
          <w:b/>
          <w:sz w:val="30"/>
          <w:szCs w:val="30"/>
        </w:rPr>
      </w:pPr>
    </w:p>
    <w:p w:rsidR="00EA1EA2" w:rsidRDefault="00EA1EA2" w:rsidP="006B6E86">
      <w:pPr>
        <w:jc w:val="center"/>
        <w:rPr>
          <w:rFonts w:ascii="宋体" w:cs="黑体"/>
          <w:b/>
          <w:sz w:val="30"/>
          <w:szCs w:val="30"/>
        </w:rPr>
      </w:pPr>
    </w:p>
    <w:p w:rsidR="00EA1EA2" w:rsidRPr="0028025D" w:rsidRDefault="00EA1EA2" w:rsidP="006B6E86">
      <w:pPr>
        <w:jc w:val="center"/>
        <w:rPr>
          <w:rFonts w:ascii="宋体" w:cs="黑体"/>
          <w:b/>
          <w:sz w:val="30"/>
          <w:szCs w:val="30"/>
        </w:rPr>
      </w:pPr>
      <w:r w:rsidRPr="0028025D">
        <w:rPr>
          <w:rFonts w:ascii="宋体" w:hAnsi="宋体" w:cs="黑体" w:hint="eastAsia"/>
          <w:b/>
          <w:sz w:val="30"/>
          <w:szCs w:val="30"/>
        </w:rPr>
        <w:t>用爱拥抱世界</w:t>
      </w:r>
    </w:p>
    <w:p w:rsidR="00EA1EA2" w:rsidRDefault="00EA1EA2" w:rsidP="0028025D">
      <w:pPr>
        <w:jc w:val="center"/>
        <w:rPr>
          <w:sz w:val="24"/>
        </w:rPr>
      </w:pPr>
      <w:r w:rsidRPr="006B6E86">
        <w:rPr>
          <w:sz w:val="24"/>
        </w:rPr>
        <w:t>——</w:t>
      </w:r>
      <w:r w:rsidRPr="006B6E86">
        <w:rPr>
          <w:rFonts w:hint="eastAsia"/>
          <w:sz w:val="24"/>
        </w:rPr>
        <w:t>“讲道德、有品行”专题研讨会发言稿</w:t>
      </w:r>
    </w:p>
    <w:p w:rsidR="00EA1EA2" w:rsidRPr="006B6E86" w:rsidRDefault="00EA1EA2" w:rsidP="0028025D">
      <w:pPr>
        <w:jc w:val="center"/>
        <w:rPr>
          <w:sz w:val="24"/>
        </w:rPr>
      </w:pPr>
    </w:p>
    <w:p w:rsidR="00EA1EA2" w:rsidRPr="006B6E86" w:rsidRDefault="00EA1EA2" w:rsidP="0028025D">
      <w:pPr>
        <w:jc w:val="center"/>
        <w:rPr>
          <w:sz w:val="24"/>
        </w:rPr>
      </w:pPr>
      <w:r w:rsidRPr="006B6E86">
        <w:rPr>
          <w:rFonts w:hint="eastAsia"/>
          <w:sz w:val="24"/>
        </w:rPr>
        <w:t>成圆</w:t>
      </w:r>
    </w:p>
    <w:p w:rsidR="00EA1EA2" w:rsidRPr="006B6E86" w:rsidRDefault="00EA1EA2" w:rsidP="0028025D">
      <w:pPr>
        <w:jc w:val="center"/>
        <w:rPr>
          <w:sz w:val="24"/>
        </w:rPr>
      </w:pPr>
    </w:p>
    <w:p w:rsidR="00EA1EA2" w:rsidRPr="006B6E86" w:rsidRDefault="00EA1EA2" w:rsidP="006B6E86">
      <w:pPr>
        <w:rPr>
          <w:sz w:val="24"/>
        </w:rPr>
      </w:pPr>
      <w:r w:rsidRPr="006B6E86">
        <w:rPr>
          <w:sz w:val="24"/>
        </w:rPr>
        <w:t xml:space="preserve">    </w:t>
      </w:r>
    </w:p>
    <w:p w:rsidR="00EA1EA2" w:rsidRPr="006B6E86" w:rsidRDefault="00EA1EA2" w:rsidP="006B6E86">
      <w:pPr>
        <w:rPr>
          <w:rFonts w:ascii="仿宋_GB2312" w:eastAsia="仿宋_GB2312" w:hAnsi="仿宋_GB2312" w:cs="仿宋_GB2312"/>
          <w:sz w:val="24"/>
        </w:rPr>
      </w:pPr>
      <w:r w:rsidRPr="006B6E86">
        <w:rPr>
          <w:sz w:val="24"/>
        </w:rPr>
        <w:t xml:space="preserve">  </w:t>
      </w:r>
      <w:r w:rsidRPr="006B6E86">
        <w:rPr>
          <w:rFonts w:ascii="仿宋_GB2312" w:eastAsia="仿宋_GB2312" w:hAnsi="仿宋_GB2312" w:cs="仿宋_GB2312"/>
          <w:sz w:val="24"/>
        </w:rPr>
        <w:t xml:space="preserve"> </w:t>
      </w:r>
      <w:r w:rsidRPr="006B6E86">
        <w:rPr>
          <w:rFonts w:ascii="仿宋_GB2312" w:eastAsia="仿宋_GB2312" w:hAnsi="仿宋_GB2312" w:cs="仿宋_GB2312" w:hint="eastAsia"/>
          <w:sz w:val="24"/>
        </w:rPr>
        <w:t>中央办公厅印发的《关于在全体党员中开展“学党章党规、学系列讲话，做合格党员”学习教育方案》中明确指出：做合格党员，着眼党和国家事业的新发展对党员的新要求，坚持以知促行，做讲政治、有信念，讲规矩、有纪律，讲道德、有品行，讲奉献、有作为的合格党员。</w:t>
      </w:r>
    </w:p>
    <w:p w:rsidR="00EA1EA2" w:rsidRPr="006B6E86" w:rsidRDefault="00EA1EA2" w:rsidP="006B6E86">
      <w:pPr>
        <w:rPr>
          <w:rFonts w:ascii="仿宋_GB2312" w:eastAsia="仿宋_GB2312" w:hAnsi="仿宋_GB2312" w:cs="仿宋_GB2312"/>
          <w:sz w:val="24"/>
        </w:rPr>
      </w:pPr>
    </w:p>
    <w:p w:rsidR="00EA1EA2" w:rsidRPr="006B6E86" w:rsidRDefault="00EA1EA2" w:rsidP="006B6E86">
      <w:pPr>
        <w:ind w:firstLine="420"/>
        <w:jc w:val="center"/>
        <w:rPr>
          <w:rFonts w:ascii="宋体" w:cs="宋体"/>
          <w:b/>
          <w:bCs/>
          <w:sz w:val="24"/>
        </w:rPr>
      </w:pPr>
      <w:r w:rsidRPr="006B6E86">
        <w:rPr>
          <w:rFonts w:ascii="宋体" w:hAnsi="宋体" w:cs="宋体" w:hint="eastAsia"/>
          <w:b/>
          <w:bCs/>
          <w:sz w:val="24"/>
        </w:rPr>
        <w:t>莫以善小而不为</w:t>
      </w:r>
    </w:p>
    <w:p w:rsidR="00EA1EA2" w:rsidRPr="006B6E86" w:rsidRDefault="00EA1EA2" w:rsidP="006B6E86">
      <w:pPr>
        <w:ind w:firstLine="420"/>
        <w:rPr>
          <w:sz w:val="24"/>
        </w:rPr>
      </w:pPr>
      <w:r w:rsidRPr="006B6E86">
        <w:rPr>
          <w:sz w:val="24"/>
        </w:rPr>
        <w:t xml:space="preserve"> </w:t>
      </w:r>
      <w:r w:rsidRPr="006B6E86">
        <w:rPr>
          <w:rFonts w:hint="eastAsia"/>
          <w:sz w:val="24"/>
        </w:rPr>
        <w:t>看着文件中“讲道德</w:t>
      </w:r>
      <w:r w:rsidRPr="006B6E86">
        <w:rPr>
          <w:sz w:val="24"/>
        </w:rPr>
        <w:t xml:space="preserve"> </w:t>
      </w:r>
      <w:r w:rsidRPr="006B6E86">
        <w:rPr>
          <w:rFonts w:hint="eastAsia"/>
          <w:sz w:val="24"/>
        </w:rPr>
        <w:t>有品行”六个字，我首先想到的就是莘城人多年来一直持之以恒的我们的志愿者公益活动。我们的活动并不是轰轰烈烈的运动，在小处做好自己，力所能及地释放善意，尽自己所能搭一把手，就是我们的志愿者工作。莘城的老师们，无论是党团员、还是普通的群众，都在用自己的行动诠释着“有道德、有品行”。</w:t>
      </w:r>
      <w:r w:rsidRPr="006B6E86">
        <w:rPr>
          <w:sz w:val="24"/>
        </w:rPr>
        <w:t xml:space="preserve"> </w:t>
      </w:r>
      <w:r w:rsidRPr="006B6E86">
        <w:rPr>
          <w:rFonts w:hint="eastAsia"/>
          <w:sz w:val="24"/>
        </w:rPr>
        <w:t>教师岗位本来一份用良心的工作。可以说，是一份身上自带光环的岗位。</w:t>
      </w:r>
      <w:r w:rsidRPr="006B6E86">
        <w:rPr>
          <w:sz w:val="24"/>
        </w:rPr>
        <w:t>3</w:t>
      </w:r>
      <w:r w:rsidRPr="006B6E86">
        <w:rPr>
          <w:rFonts w:hint="eastAsia"/>
          <w:sz w:val="24"/>
        </w:rPr>
        <w:t>三岁前的孩子模仿父母，学着一言一行。</w:t>
      </w:r>
      <w:r w:rsidRPr="006B6E86">
        <w:rPr>
          <w:sz w:val="24"/>
        </w:rPr>
        <w:t xml:space="preserve">  3</w:t>
      </w:r>
      <w:r w:rsidRPr="006B6E86">
        <w:rPr>
          <w:rFonts w:hint="eastAsia"/>
          <w:sz w:val="24"/>
        </w:rPr>
        <w:t>岁以后的孩子们，白天的大部分时间跟老师同学们在一起。</w:t>
      </w:r>
      <w:r w:rsidRPr="006B6E86">
        <w:rPr>
          <w:sz w:val="24"/>
        </w:rPr>
        <w:t xml:space="preserve"> </w:t>
      </w:r>
      <w:r w:rsidRPr="006B6E86">
        <w:rPr>
          <w:rFonts w:hint="eastAsia"/>
          <w:sz w:val="24"/>
        </w:rPr>
        <w:t>我们</w:t>
      </w:r>
      <w:r w:rsidRPr="006B6E86">
        <w:rPr>
          <w:sz w:val="24"/>
        </w:rPr>
        <w:t>——</w:t>
      </w:r>
      <w:r w:rsidRPr="006B6E86">
        <w:rPr>
          <w:rFonts w:hint="eastAsia"/>
          <w:sz w:val="24"/>
        </w:rPr>
        <w:t>教师，就是孩子们的榜样。</w:t>
      </w:r>
    </w:p>
    <w:p w:rsidR="00EA1EA2" w:rsidRPr="006B6E86" w:rsidRDefault="00EA1EA2" w:rsidP="006B6E86">
      <w:pPr>
        <w:ind w:firstLine="420"/>
        <w:rPr>
          <w:sz w:val="24"/>
        </w:rPr>
      </w:pPr>
      <w:r w:rsidRPr="006B6E86">
        <w:rPr>
          <w:rFonts w:ascii="宋体" w:hAnsi="宋体" w:cs="宋体" w:hint="eastAsia"/>
          <w:kern w:val="0"/>
          <w:sz w:val="24"/>
        </w:rPr>
        <w:t>上海</w:t>
      </w:r>
      <w:smartTag w:uri="urn:schemas-microsoft-com:office:smarttags" w:element="chmetcnv">
        <w:smartTagPr>
          <w:attr w:name="TCSC" w:val="1"/>
          <w:attr w:name="NumberType" w:val="3"/>
          <w:attr w:name="Negative" w:val="False"/>
          <w:attr w:name="HasSpace" w:val="False"/>
          <w:attr w:name="SourceValue" w:val="1"/>
          <w:attr w:name="UnitName" w:val="公斤"/>
        </w:smartTagPr>
        <w:r w:rsidRPr="006B6E86">
          <w:rPr>
            <w:rFonts w:ascii="宋体" w:hAnsi="宋体" w:cs="宋体" w:hint="eastAsia"/>
            <w:kern w:val="0"/>
            <w:sz w:val="24"/>
          </w:rPr>
          <w:t>一公斤</w:t>
        </w:r>
      </w:smartTag>
      <w:r w:rsidRPr="006B6E86">
        <w:rPr>
          <w:rFonts w:ascii="宋体" w:hAnsi="宋体" w:cs="宋体" w:hint="eastAsia"/>
          <w:kern w:val="0"/>
          <w:sz w:val="24"/>
        </w:rPr>
        <w:t>乡村助学志愿公益活动、“点燃公益之心”衣物捐赠活动、关爱社区空巢老人、学雷锋下社区志愿服务、关爱脑瘫儿童、定向捐赠衣被物资、爱心助学、地铁站志愿维序</w:t>
      </w:r>
      <w:r w:rsidRPr="006B6E86">
        <w:rPr>
          <w:rFonts w:ascii="宋体" w:hAnsi="宋体" w:cs="宋体"/>
          <w:kern w:val="0"/>
          <w:sz w:val="24"/>
        </w:rPr>
        <w:t>......</w:t>
      </w:r>
      <w:r w:rsidRPr="006B6E86">
        <w:rPr>
          <w:rFonts w:ascii="宋体" w:hAnsi="宋体" w:cs="宋体" w:hint="eastAsia"/>
          <w:kern w:val="0"/>
          <w:sz w:val="24"/>
        </w:rPr>
        <w:t>一桩桩都不是什么惊天动地的大事，莘城党团员老师们的这些小小的善举却是架起了名为“师者”的挺拔脊梁。</w:t>
      </w:r>
      <w:r w:rsidRPr="006B6E86">
        <w:rPr>
          <w:sz w:val="24"/>
        </w:rPr>
        <w:t xml:space="preserve">  </w:t>
      </w:r>
    </w:p>
    <w:p w:rsidR="00EA1EA2" w:rsidRPr="006B6E86" w:rsidRDefault="00EA1EA2" w:rsidP="006B6E86">
      <w:pPr>
        <w:ind w:firstLine="420"/>
        <w:jc w:val="center"/>
        <w:rPr>
          <w:rFonts w:ascii="宋体" w:cs="宋体"/>
          <w:b/>
          <w:bCs/>
          <w:sz w:val="24"/>
        </w:rPr>
      </w:pPr>
    </w:p>
    <w:p w:rsidR="00EA1EA2" w:rsidRPr="006B6E86" w:rsidRDefault="00EA1EA2" w:rsidP="006B6E86">
      <w:pPr>
        <w:ind w:firstLine="420"/>
        <w:jc w:val="center"/>
        <w:rPr>
          <w:rFonts w:ascii="宋体" w:cs="宋体"/>
          <w:b/>
          <w:bCs/>
          <w:sz w:val="24"/>
        </w:rPr>
      </w:pPr>
      <w:r w:rsidRPr="006B6E86">
        <w:rPr>
          <w:rFonts w:ascii="宋体" w:hAnsi="宋体" w:cs="宋体" w:hint="eastAsia"/>
          <w:b/>
          <w:bCs/>
          <w:sz w:val="24"/>
        </w:rPr>
        <w:t>道也者，不可须臾离也；可离非道也</w:t>
      </w:r>
    </w:p>
    <w:p w:rsidR="00EA1EA2" w:rsidRPr="006B6E86" w:rsidRDefault="00EA1EA2" w:rsidP="006B6E86">
      <w:pPr>
        <w:ind w:firstLine="420"/>
        <w:rPr>
          <w:sz w:val="24"/>
        </w:rPr>
      </w:pPr>
      <w:r w:rsidRPr="006B6E86">
        <w:rPr>
          <w:rFonts w:hint="eastAsia"/>
          <w:sz w:val="24"/>
        </w:rPr>
        <w:t>世间万物有序而行，皆有其道。莘城的师者之道是什么呢？“讲道德、有品行”就是我们的道，莘城的师者用爱拥抱世界，引领着孩子们走向未来。</w:t>
      </w:r>
    </w:p>
    <w:p w:rsidR="00EA1EA2" w:rsidRPr="006B6E86" w:rsidRDefault="00EA1EA2" w:rsidP="006B6E86">
      <w:pPr>
        <w:ind w:firstLineChars="200" w:firstLine="480"/>
        <w:jc w:val="left"/>
        <w:rPr>
          <w:rFonts w:ascii="宋体" w:cs="宋体"/>
          <w:sz w:val="24"/>
        </w:rPr>
      </w:pPr>
      <w:r w:rsidRPr="006B6E86">
        <w:rPr>
          <w:rFonts w:hint="eastAsia"/>
          <w:sz w:val="24"/>
        </w:rPr>
        <w:t>每年五月的爱心义卖，在老师们的精心策划、宣传、组织下，</w:t>
      </w:r>
      <w:r w:rsidRPr="006B6E86">
        <w:rPr>
          <w:rFonts w:ascii="宋体" w:hAnsi="宋体" w:cs="宋体" w:hint="eastAsia"/>
          <w:sz w:val="24"/>
        </w:rPr>
        <w:t>每一位莘城学子都满怀热情投入到爱心义卖活动中，莘城人用自己的实际行动播下的是希望的种子。爱心义卖活动连续开展四年以来，共收到善款</w:t>
      </w:r>
      <w:r w:rsidRPr="006B6E86">
        <w:rPr>
          <w:rFonts w:ascii="宋体" w:hAnsi="宋体" w:cs="宋体"/>
          <w:sz w:val="24"/>
        </w:rPr>
        <w:t>136152.11</w:t>
      </w:r>
      <w:r w:rsidRPr="006B6E86">
        <w:rPr>
          <w:rFonts w:ascii="宋体" w:hAnsi="宋体" w:cs="宋体" w:hint="eastAsia"/>
          <w:sz w:val="24"/>
        </w:rPr>
        <w:t>元，其中</w:t>
      </w:r>
      <w:r w:rsidRPr="006B6E86">
        <w:rPr>
          <w:rFonts w:ascii="宋体" w:hAnsi="宋体" w:cs="宋体"/>
          <w:sz w:val="24"/>
        </w:rPr>
        <w:t>27858.6</w:t>
      </w:r>
      <w:r w:rsidRPr="006B6E86">
        <w:rPr>
          <w:rFonts w:ascii="宋体" w:hAnsi="宋体" w:cs="宋体" w:hint="eastAsia"/>
          <w:sz w:val="24"/>
        </w:rPr>
        <w:t>元善款捐赠给了红十字基金会，从</w:t>
      </w:r>
      <w:r w:rsidRPr="006B6E86">
        <w:rPr>
          <w:rFonts w:ascii="宋体" w:hAnsi="宋体" w:cs="宋体"/>
          <w:sz w:val="24"/>
        </w:rPr>
        <w:t>2014</w:t>
      </w:r>
      <w:r w:rsidRPr="006B6E86">
        <w:rPr>
          <w:rFonts w:ascii="宋体" w:hAnsi="宋体" w:cs="宋体" w:hint="eastAsia"/>
          <w:sz w:val="24"/>
        </w:rPr>
        <w:t>年以来，我们还通过壹个村小慈善公益组织先后资助了</w:t>
      </w:r>
      <w:r w:rsidRPr="006B6E86">
        <w:rPr>
          <w:rFonts w:ascii="宋体" w:hAnsi="宋体" w:cs="宋体"/>
          <w:sz w:val="24"/>
        </w:rPr>
        <w:t>5</w:t>
      </w:r>
      <w:r w:rsidRPr="006B6E86">
        <w:rPr>
          <w:rFonts w:ascii="宋体" w:hAnsi="宋体" w:cs="宋体" w:hint="eastAsia"/>
          <w:sz w:val="24"/>
        </w:rPr>
        <w:t>位品学兼优的乡村学生继续求学。张娟、唐安章、吉利布都、徐海涛、马强红</w:t>
      </w:r>
      <w:r w:rsidRPr="006B6E86">
        <w:rPr>
          <w:rFonts w:ascii="宋体" w:hAnsi="宋体" w:cs="宋体"/>
          <w:sz w:val="24"/>
        </w:rPr>
        <w:t>......</w:t>
      </w:r>
      <w:r w:rsidRPr="006B6E86">
        <w:rPr>
          <w:rFonts w:ascii="宋体" w:hAnsi="宋体" w:cs="宋体" w:hint="eastAsia"/>
          <w:sz w:val="24"/>
        </w:rPr>
        <w:t>他们聪明、努力，来自乡村贫困家庭，可眼中的希望光芒依然闪亮，如果他们与我们一样生活在城市，如果他们就读有优秀师资的城里学校，如果他们有辅导书可以用、课外读物可以读，如果他们家中有电视、网络可以了解世界，如果</w:t>
      </w:r>
      <w:r w:rsidRPr="006B6E86">
        <w:rPr>
          <w:rFonts w:ascii="宋体" w:hAnsi="宋体" w:cs="宋体"/>
          <w:sz w:val="24"/>
        </w:rPr>
        <w:t>...</w:t>
      </w:r>
      <w:r w:rsidRPr="006B6E86">
        <w:rPr>
          <w:rFonts w:ascii="宋体" w:hAnsi="宋体" w:cs="宋体" w:hint="eastAsia"/>
          <w:sz w:val="24"/>
        </w:rPr>
        <w:t>他们将因为教育改变自己的命运。当我们了解乡村社会生态、教育的状况，也会明白，想要改变不只与钱有关，那是有关于整个社会环境，城乡教育资源的不公分配，贫困带来的观念落差，交织在一起，像一只怪兽，泯灭着希望。现在，莘城人正在行动，创造一些机会，试图让如果不再是如果，让希望一路成长。</w:t>
      </w:r>
      <w:r w:rsidRPr="006B6E86">
        <w:rPr>
          <w:rFonts w:ascii="宋体" w:hAnsi="宋体" w:cs="宋体"/>
          <w:sz w:val="24"/>
        </w:rPr>
        <w:t xml:space="preserve"> </w:t>
      </w:r>
      <w:r w:rsidRPr="006B6E86">
        <w:rPr>
          <w:rFonts w:ascii="宋体" w:hAnsi="宋体" w:cs="宋体" w:hint="eastAsia"/>
          <w:sz w:val="24"/>
        </w:rPr>
        <w:t>教育是最大的慈善，自由是最大的公益。让更多的人能通过自己的努力继续求学，让更多的人自己决定要去哪里。莘城人能面对悲剧的黯淡，也能看见希望的光芒，我们的的智慧、语言、视线、双手、双脚、一个不起眼的细微动作，都可能成为另外一些人的希望。</w:t>
      </w:r>
    </w:p>
    <w:p w:rsidR="00EA1EA2" w:rsidRPr="006B6E86" w:rsidRDefault="00EA1EA2" w:rsidP="006B6E86">
      <w:pPr>
        <w:ind w:firstLineChars="200" w:firstLine="482"/>
        <w:jc w:val="center"/>
        <w:rPr>
          <w:rFonts w:ascii="宋体" w:cs="宋体"/>
          <w:b/>
          <w:bCs/>
          <w:sz w:val="24"/>
        </w:rPr>
      </w:pPr>
      <w:r w:rsidRPr="006B6E86">
        <w:rPr>
          <w:rFonts w:ascii="宋体" w:hAnsi="宋体" w:cs="宋体" w:hint="eastAsia"/>
          <w:b/>
          <w:bCs/>
          <w:sz w:val="24"/>
        </w:rPr>
        <w:t>大爱无疆</w:t>
      </w:r>
    </w:p>
    <w:p w:rsidR="00EA1EA2" w:rsidRPr="006B6E86" w:rsidRDefault="00EA1EA2" w:rsidP="006B6E86">
      <w:pPr>
        <w:ind w:firstLineChars="200" w:firstLine="480"/>
        <w:rPr>
          <w:rFonts w:ascii="宋体" w:cs="宋体"/>
          <w:kern w:val="0"/>
          <w:sz w:val="24"/>
        </w:rPr>
      </w:pPr>
      <w:r w:rsidRPr="006B6E86">
        <w:rPr>
          <w:rFonts w:ascii="宋体" w:hAnsi="宋体" w:cs="宋体" w:hint="eastAsia"/>
          <w:kern w:val="0"/>
          <w:sz w:val="24"/>
        </w:rPr>
        <w:t>在志愿者精神的引导下，莘城人的公益活动并不局限于校园内，我们的公益活动逐步走向周边社区，参与对象也越来越广，“爱公益”已经逐渐成为莘城人的一种生活态度，例如我校陆少华老师、姚锐莉老师、杨勇老师等等都会带着自己的孩子利用寒暑假和双休日前往社区为特殊人群（福利院儿童、空巢老人、困难居民等）送上温暖，做力所能及之事。</w:t>
      </w:r>
    </w:p>
    <w:p w:rsidR="00EA1EA2" w:rsidRPr="006B6E86" w:rsidRDefault="00EA1EA2" w:rsidP="006B6E86">
      <w:pPr>
        <w:ind w:firstLineChars="200" w:firstLine="480"/>
        <w:rPr>
          <w:rFonts w:ascii="宋体" w:cs="宋体"/>
          <w:kern w:val="0"/>
          <w:sz w:val="24"/>
        </w:rPr>
      </w:pPr>
      <w:r w:rsidRPr="006B6E86">
        <w:rPr>
          <w:rFonts w:ascii="宋体" w:hAnsi="宋体" w:cs="宋体"/>
          <w:kern w:val="0"/>
          <w:sz w:val="24"/>
        </w:rPr>
        <w:t>2014</w:t>
      </w:r>
      <w:r w:rsidRPr="006B6E86">
        <w:rPr>
          <w:rFonts w:ascii="宋体" w:hAnsi="宋体" w:cs="宋体" w:hint="eastAsia"/>
          <w:kern w:val="0"/>
          <w:sz w:val="24"/>
        </w:rPr>
        <w:t>年</w:t>
      </w:r>
      <w:r w:rsidRPr="006B6E86">
        <w:rPr>
          <w:rFonts w:ascii="宋体" w:hAnsi="宋体" w:cs="宋体"/>
          <w:kern w:val="0"/>
          <w:sz w:val="24"/>
        </w:rPr>
        <w:t>7</w:t>
      </w:r>
      <w:r w:rsidRPr="006B6E86">
        <w:rPr>
          <w:rFonts w:ascii="宋体" w:hAnsi="宋体" w:cs="宋体" w:hint="eastAsia"/>
          <w:kern w:val="0"/>
          <w:sz w:val="24"/>
        </w:rPr>
        <w:t>月，工会主席杨勇老师作为教师代表作为教师义工前往四川成都参加壹个村小组织的爱心夏令营活动，莘城学生爱心基金会向夏令营的孩子们捐赠了全套运动装备（使用学生爱心基金：</w:t>
      </w:r>
      <w:r w:rsidRPr="006B6E86">
        <w:rPr>
          <w:rFonts w:ascii="宋体" w:hAnsi="宋体" w:cs="宋体"/>
          <w:kern w:val="0"/>
          <w:sz w:val="24"/>
        </w:rPr>
        <w:t>4980</w:t>
      </w:r>
      <w:r w:rsidRPr="006B6E86">
        <w:rPr>
          <w:rFonts w:ascii="宋体" w:hAnsi="宋体" w:cs="宋体" w:hint="eastAsia"/>
          <w:kern w:val="0"/>
          <w:sz w:val="24"/>
        </w:rPr>
        <w:t>元）。杨勇老师也对部分贫困学生进行走访。</w:t>
      </w:r>
    </w:p>
    <w:p w:rsidR="00EA1EA2" w:rsidRPr="006B6E86" w:rsidRDefault="00EA1EA2" w:rsidP="006B6E86">
      <w:pPr>
        <w:ind w:firstLineChars="200" w:firstLine="480"/>
        <w:rPr>
          <w:rFonts w:ascii="宋体" w:cs="宋体"/>
          <w:kern w:val="0"/>
          <w:sz w:val="24"/>
        </w:rPr>
      </w:pPr>
      <w:r w:rsidRPr="006B6E86">
        <w:rPr>
          <w:rFonts w:ascii="宋体" w:hAnsi="宋体" w:cs="宋体"/>
          <w:kern w:val="0"/>
          <w:sz w:val="24"/>
        </w:rPr>
        <w:t>2014</w:t>
      </w:r>
      <w:r w:rsidRPr="006B6E86">
        <w:rPr>
          <w:rFonts w:ascii="宋体" w:hAnsi="宋体" w:cs="宋体" w:hint="eastAsia"/>
          <w:kern w:val="0"/>
          <w:sz w:val="24"/>
        </w:rPr>
        <w:t>年</w:t>
      </w:r>
      <w:r w:rsidRPr="006B6E86">
        <w:rPr>
          <w:rFonts w:ascii="宋体" w:hAnsi="宋体" w:cs="宋体"/>
          <w:kern w:val="0"/>
          <w:sz w:val="24"/>
        </w:rPr>
        <w:t>8</w:t>
      </w:r>
      <w:r w:rsidRPr="006B6E86">
        <w:rPr>
          <w:rFonts w:ascii="宋体" w:hAnsi="宋体" w:cs="宋体" w:hint="eastAsia"/>
          <w:kern w:val="0"/>
          <w:sz w:val="24"/>
        </w:rPr>
        <w:t>月，我校教师蒋侯裙等老师与小河马亲子公益组织开展合作，结对资助贵州贫困学生学业、生活物资、食物等。</w:t>
      </w:r>
    </w:p>
    <w:p w:rsidR="00EA1EA2" w:rsidRPr="006B6E86" w:rsidRDefault="00EA1EA2" w:rsidP="006B6E86">
      <w:pPr>
        <w:ind w:firstLineChars="200" w:firstLine="480"/>
        <w:rPr>
          <w:rFonts w:ascii="宋体" w:cs="宋体"/>
          <w:kern w:val="0"/>
          <w:sz w:val="24"/>
        </w:rPr>
      </w:pPr>
      <w:r w:rsidRPr="006B6E86">
        <w:rPr>
          <w:rFonts w:ascii="宋体" w:hAnsi="宋体" w:cs="宋体"/>
          <w:kern w:val="0"/>
          <w:sz w:val="24"/>
        </w:rPr>
        <w:t>2015</w:t>
      </w:r>
      <w:r w:rsidRPr="006B6E86">
        <w:rPr>
          <w:rFonts w:ascii="宋体" w:hAnsi="宋体" w:cs="宋体" w:hint="eastAsia"/>
          <w:kern w:val="0"/>
          <w:sz w:val="24"/>
        </w:rPr>
        <w:t>年</w:t>
      </w:r>
      <w:r w:rsidRPr="006B6E86">
        <w:rPr>
          <w:rFonts w:ascii="宋体" w:hAnsi="宋体" w:cs="宋体"/>
          <w:kern w:val="0"/>
          <w:sz w:val="24"/>
        </w:rPr>
        <w:t>7</w:t>
      </w:r>
      <w:r w:rsidRPr="006B6E86">
        <w:rPr>
          <w:rFonts w:ascii="宋体" w:hAnsi="宋体" w:cs="宋体" w:hint="eastAsia"/>
          <w:kern w:val="0"/>
          <w:sz w:val="24"/>
        </w:rPr>
        <w:t>月，工会主席杨勇老师继续作为教师代表前往四川成都学生爱心夏令营活动，学生爱心基金负责为其提供活动交通费和购置全套运动装。（共使用学生爱心基金</w:t>
      </w:r>
      <w:r w:rsidRPr="006B6E86">
        <w:rPr>
          <w:rFonts w:ascii="宋体" w:hAnsi="宋体" w:cs="宋体"/>
          <w:kern w:val="0"/>
          <w:sz w:val="24"/>
        </w:rPr>
        <w:t>3167.7</w:t>
      </w:r>
      <w:r w:rsidRPr="006B6E86">
        <w:rPr>
          <w:rFonts w:ascii="宋体" w:hAnsi="宋体" w:cs="宋体" w:hint="eastAsia"/>
          <w:kern w:val="0"/>
          <w:sz w:val="24"/>
        </w:rPr>
        <w:t>元）</w:t>
      </w:r>
    </w:p>
    <w:p w:rsidR="00EA1EA2" w:rsidRPr="006B6E86" w:rsidRDefault="00EA1EA2" w:rsidP="006B6E86">
      <w:pPr>
        <w:ind w:firstLineChars="200" w:firstLine="480"/>
        <w:rPr>
          <w:rFonts w:ascii="宋体" w:cs="宋体"/>
          <w:kern w:val="0"/>
          <w:sz w:val="24"/>
        </w:rPr>
      </w:pPr>
      <w:r w:rsidRPr="006B6E86">
        <w:rPr>
          <w:rFonts w:ascii="宋体" w:hAnsi="宋体" w:cs="宋体" w:hint="eastAsia"/>
          <w:kern w:val="0"/>
          <w:sz w:val="24"/>
        </w:rPr>
        <w:t>同月，我校教师代表姚锐莉老师和学生代表汤妤菲通过小河马亲子公益组织前往贵州草海进行贫困生走访和资助活动。</w:t>
      </w:r>
    </w:p>
    <w:p w:rsidR="00EA1EA2" w:rsidRPr="006B6E86" w:rsidRDefault="00EA1EA2" w:rsidP="006B6E86">
      <w:pPr>
        <w:rPr>
          <w:rFonts w:ascii="宋体" w:cs="宋体"/>
          <w:kern w:val="0"/>
          <w:sz w:val="24"/>
        </w:rPr>
      </w:pPr>
      <w:r w:rsidRPr="006B6E86">
        <w:rPr>
          <w:rFonts w:ascii="宋体" w:hAnsi="宋体" w:cs="宋体"/>
          <w:kern w:val="0"/>
          <w:sz w:val="24"/>
        </w:rPr>
        <w:t xml:space="preserve">    2015</w:t>
      </w:r>
      <w:r w:rsidRPr="006B6E86">
        <w:rPr>
          <w:rFonts w:ascii="宋体" w:hAnsi="宋体" w:cs="宋体" w:hint="eastAsia"/>
          <w:kern w:val="0"/>
          <w:sz w:val="24"/>
        </w:rPr>
        <w:t>年</w:t>
      </w:r>
      <w:r w:rsidRPr="006B6E86">
        <w:rPr>
          <w:rFonts w:ascii="宋体" w:hAnsi="宋体" w:cs="宋体"/>
          <w:kern w:val="0"/>
          <w:sz w:val="24"/>
        </w:rPr>
        <w:t>9</w:t>
      </w:r>
      <w:r w:rsidRPr="006B6E86">
        <w:rPr>
          <w:rFonts w:ascii="宋体" w:hAnsi="宋体" w:cs="宋体" w:hint="eastAsia"/>
          <w:kern w:val="0"/>
          <w:sz w:val="24"/>
        </w:rPr>
        <w:t>月和</w:t>
      </w:r>
      <w:r w:rsidRPr="006B6E86">
        <w:rPr>
          <w:rFonts w:ascii="宋体" w:hAnsi="宋体" w:cs="宋体"/>
          <w:kern w:val="0"/>
          <w:sz w:val="24"/>
        </w:rPr>
        <w:t>2016</w:t>
      </w:r>
      <w:r w:rsidRPr="006B6E86">
        <w:rPr>
          <w:rFonts w:ascii="宋体" w:hAnsi="宋体" w:cs="宋体" w:hint="eastAsia"/>
          <w:kern w:val="0"/>
          <w:sz w:val="24"/>
        </w:rPr>
        <w:t>年</w:t>
      </w:r>
      <w:r w:rsidRPr="006B6E86">
        <w:rPr>
          <w:rFonts w:ascii="宋体" w:hAnsi="宋体" w:cs="宋体"/>
          <w:kern w:val="0"/>
          <w:sz w:val="24"/>
        </w:rPr>
        <w:t>9</w:t>
      </w:r>
      <w:r w:rsidRPr="006B6E86">
        <w:rPr>
          <w:rFonts w:ascii="宋体" w:hAnsi="宋体" w:cs="宋体" w:hint="eastAsia"/>
          <w:kern w:val="0"/>
          <w:sz w:val="24"/>
        </w:rPr>
        <w:t>月，我校胥云霞老师前往贵州省安顺市关岭布依苗族自治县坡贡镇大田坝小学参加爱心助学活动，给当地的孩子带去了学习用品和四季衣服，并一对一与当地的贫困生结对，每月资助生活费。</w:t>
      </w:r>
    </w:p>
    <w:p w:rsidR="00EA1EA2" w:rsidRPr="006B6E86" w:rsidRDefault="00EA1EA2" w:rsidP="006B6E86">
      <w:pPr>
        <w:ind w:firstLine="465"/>
        <w:rPr>
          <w:rFonts w:ascii="宋体" w:cs="宋体"/>
          <w:kern w:val="0"/>
          <w:sz w:val="24"/>
        </w:rPr>
      </w:pPr>
      <w:r w:rsidRPr="006B6E86">
        <w:rPr>
          <w:rFonts w:ascii="宋体" w:hAnsi="宋体" w:cs="宋体"/>
          <w:kern w:val="0"/>
          <w:sz w:val="24"/>
        </w:rPr>
        <w:t>2016</w:t>
      </w:r>
      <w:r w:rsidRPr="006B6E86">
        <w:rPr>
          <w:rFonts w:ascii="宋体" w:hAnsi="宋体" w:cs="宋体" w:hint="eastAsia"/>
          <w:kern w:val="0"/>
          <w:sz w:val="24"/>
        </w:rPr>
        <w:t>年</w:t>
      </w:r>
      <w:r w:rsidRPr="006B6E86">
        <w:rPr>
          <w:rFonts w:ascii="宋体" w:hAnsi="宋体" w:cs="宋体"/>
          <w:kern w:val="0"/>
          <w:sz w:val="24"/>
        </w:rPr>
        <w:t>7</w:t>
      </w:r>
      <w:r w:rsidRPr="006B6E86">
        <w:rPr>
          <w:rFonts w:ascii="宋体" w:hAnsi="宋体" w:cs="宋体" w:hint="eastAsia"/>
          <w:kern w:val="0"/>
          <w:sz w:val="24"/>
        </w:rPr>
        <w:t>月，工会主席杨勇老师作为教师代表前往四川参加慈善公益夏令营活动，学校爱心基金提供</w:t>
      </w:r>
      <w:r w:rsidRPr="006B6E86">
        <w:rPr>
          <w:rFonts w:ascii="宋体" w:hAnsi="宋体" w:cs="宋体"/>
          <w:kern w:val="0"/>
          <w:sz w:val="24"/>
        </w:rPr>
        <w:t>2200</w:t>
      </w:r>
      <w:r w:rsidRPr="006B6E86">
        <w:rPr>
          <w:rFonts w:ascii="宋体" w:hAnsi="宋体" w:cs="宋体" w:hint="eastAsia"/>
          <w:kern w:val="0"/>
          <w:sz w:val="24"/>
        </w:rPr>
        <w:t>元用于资助活动的开展，杨勇老师作为志愿者为参加夏令营的贫困山区子弟进行义务服务。</w:t>
      </w:r>
    </w:p>
    <w:p w:rsidR="00EA1EA2" w:rsidRPr="006B6E86" w:rsidRDefault="00EA1EA2" w:rsidP="006B6E86">
      <w:pPr>
        <w:ind w:firstLine="465"/>
        <w:rPr>
          <w:rFonts w:ascii="宋体" w:cs="宋体"/>
          <w:sz w:val="24"/>
        </w:rPr>
      </w:pPr>
      <w:r w:rsidRPr="006B6E86">
        <w:rPr>
          <w:rFonts w:ascii="宋体" w:hAnsi="宋体" w:cs="宋体" w:hint="eastAsia"/>
          <w:kern w:val="0"/>
          <w:sz w:val="24"/>
        </w:rPr>
        <w:t>同月，教师代表陆少华、学生代表罗义博携带物资前往</w:t>
      </w:r>
      <w:r w:rsidRPr="006B6E86">
        <w:rPr>
          <w:rFonts w:ascii="宋体" w:hAnsi="宋体" w:cs="宋体" w:hint="eastAsia"/>
          <w:sz w:val="24"/>
        </w:rPr>
        <w:t>贵州省黎平县归欧小学，不仅为孩子们送上了爱心助学的学习用品，陆老师还为孩子们上了心理卫生公益课。</w:t>
      </w:r>
    </w:p>
    <w:p w:rsidR="00EA1EA2" w:rsidRPr="006B6E86" w:rsidRDefault="00EA1EA2" w:rsidP="006B6E86">
      <w:pPr>
        <w:ind w:firstLineChars="200" w:firstLine="480"/>
        <w:rPr>
          <w:rFonts w:ascii="宋体" w:cs="宋体"/>
          <w:kern w:val="0"/>
          <w:sz w:val="24"/>
        </w:rPr>
      </w:pPr>
      <w:r w:rsidRPr="006B6E86">
        <w:rPr>
          <w:rFonts w:ascii="宋体" w:hAnsi="宋体" w:cs="宋体" w:hint="eastAsia"/>
          <w:kern w:val="0"/>
          <w:sz w:val="24"/>
        </w:rPr>
        <w:t>莘城老师们用自己的实际行动践行着“讲道德、有品行”六个朴实无华的字。</w:t>
      </w:r>
    </w:p>
    <w:p w:rsidR="00EA1EA2" w:rsidRPr="006B6E86" w:rsidRDefault="00EA1EA2" w:rsidP="006B6E86">
      <w:pPr>
        <w:rPr>
          <w:sz w:val="24"/>
        </w:rPr>
      </w:pPr>
    </w:p>
    <w:p w:rsidR="00EA1EA2" w:rsidRPr="006B6E86" w:rsidRDefault="00EA1EA2" w:rsidP="006B6E86">
      <w:pPr>
        <w:rPr>
          <w:rFonts w:ascii="宋体" w:hAnsi="宋体" w:cs="宋体"/>
          <w:sz w:val="24"/>
        </w:rPr>
      </w:pPr>
      <w:r w:rsidRPr="006B6E86">
        <w:rPr>
          <w:rFonts w:ascii="宋体" w:hAnsi="宋体" w:cs="宋体"/>
          <w:sz w:val="24"/>
        </w:rPr>
        <w:t xml:space="preserve">    </w:t>
      </w:r>
      <w:r w:rsidRPr="006B6E86">
        <w:rPr>
          <w:rFonts w:ascii="宋体" w:hAnsi="宋体" w:cs="宋体" w:hint="eastAsia"/>
          <w:sz w:val="24"/>
        </w:rPr>
        <w:t>“一切为了学生，为了学生的一切”，这是全体莘城老师的不懈的追求</w:t>
      </w:r>
      <w:r w:rsidRPr="006B6E86">
        <w:rPr>
          <w:rFonts w:ascii="宋体" w:hAnsi="宋体" w:cs="宋体"/>
          <w:sz w:val="24"/>
        </w:rPr>
        <w:t>;</w:t>
      </w:r>
      <w:r w:rsidRPr="006B6E86">
        <w:rPr>
          <w:rFonts w:ascii="宋体" w:hAnsi="宋体" w:cs="宋体" w:hint="eastAsia"/>
          <w:sz w:val="24"/>
        </w:rPr>
        <w:t>让不同的学生有不同的收获，这也是我们党员教师努力的方向。生命的尊严不在于绚烂，而在于为后人怀念</w:t>
      </w:r>
      <w:r w:rsidRPr="006B6E86">
        <w:rPr>
          <w:rFonts w:ascii="宋体" w:hAnsi="宋体" w:cs="宋体"/>
          <w:sz w:val="24"/>
        </w:rPr>
        <w:t>;</w:t>
      </w:r>
      <w:r w:rsidRPr="006B6E86">
        <w:rPr>
          <w:rFonts w:ascii="宋体" w:hAnsi="宋体" w:cs="宋体" w:hint="eastAsia"/>
          <w:sz w:val="24"/>
        </w:rPr>
        <w:t>生命的意义不在于长久，而在于为后人树立典范。用容颜表达欢喜，用双肩担当责任，用微笑美化人生，用爱心拥抱世界，我们无怨无悔，我们尽职尽责，这就是我们――一名讲道德、有品行的教师党员的风采</w:t>
      </w:r>
      <w:r w:rsidRPr="006B6E86">
        <w:rPr>
          <w:rFonts w:ascii="宋体" w:hAnsi="宋体" w:cs="宋体"/>
          <w:sz w:val="24"/>
        </w:rPr>
        <w:t>!</w:t>
      </w:r>
    </w:p>
    <w:p w:rsidR="00EA1EA2" w:rsidRPr="006B6E86" w:rsidRDefault="00EA1EA2" w:rsidP="006B6E86">
      <w:pPr>
        <w:ind w:firstLine="480"/>
        <w:rPr>
          <w:rFonts w:ascii="宋体" w:cs="宋体"/>
          <w:sz w:val="24"/>
        </w:rPr>
      </w:pPr>
    </w:p>
    <w:sectPr w:rsidR="00EA1EA2" w:rsidRPr="006B6E86" w:rsidSect="00BE1119">
      <w:headerReference w:type="default" r:id="rId7"/>
      <w:footerReference w:type="default" r:id="rId8"/>
      <w:pgSz w:w="11906" w:h="16838"/>
      <w:pgMar w:top="1440" w:right="1800" w:bottom="1091"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1EA2" w:rsidRDefault="00EA1EA2">
      <w:r>
        <w:separator/>
      </w:r>
    </w:p>
  </w:endnote>
  <w:endnote w:type="continuationSeparator" w:id="0">
    <w:p w:rsidR="00EA1EA2" w:rsidRDefault="00EA1EA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altName w:val="Arial Unicode MS"/>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1EA2" w:rsidRDefault="00EA1EA2" w:rsidP="00035419">
    <w:pPr>
      <w:pStyle w:val="Footer"/>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4</w:t>
    </w:r>
    <w:r>
      <w:rPr>
        <w:kern w:val="0"/>
        <w:szCs w:val="21"/>
      </w:rPr>
      <w:fldChar w:fldCharType="end"/>
    </w:r>
    <w:r>
      <w:rPr>
        <w:kern w:val="0"/>
        <w:szCs w:val="21"/>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1EA2" w:rsidRDefault="00EA1EA2">
      <w:r>
        <w:separator/>
      </w:r>
    </w:p>
  </w:footnote>
  <w:footnote w:type="continuationSeparator" w:id="0">
    <w:p w:rsidR="00EA1EA2" w:rsidRDefault="00EA1EA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1EA2" w:rsidRPr="00023E17" w:rsidRDefault="00EA1EA2" w:rsidP="00023E17">
    <w:pPr>
      <w:pStyle w:val="Header"/>
      <w:ind w:firstLineChars="50" w:firstLine="105"/>
      <w:jc w:val="left"/>
      <w:rPr>
        <w:rFonts w:ascii="宋体"/>
        <w:sz w:val="21"/>
        <w:szCs w:val="21"/>
      </w:rPr>
    </w:pPr>
    <w:r w:rsidRPr="00190EA0">
      <w:rPr>
        <w:rFonts w:ascii="宋体" w:hAnsi="宋体" w:hint="eastAsia"/>
        <w:sz w:val="21"/>
        <w:szCs w:val="21"/>
      </w:rPr>
      <w:t>上海市莘城学校文明校园创建资料</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082416"/>
    <w:multiLevelType w:val="singleLevel"/>
    <w:tmpl w:val="58082416"/>
    <w:lvl w:ilvl="0">
      <w:start w:val="1"/>
      <w:numFmt w:val="chineseCounting"/>
      <w:suff w:val="nothing"/>
      <w:lvlText w:val="%1、"/>
      <w:lvlJc w:val="left"/>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noPunctuationKerning/>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68CB443F"/>
    <w:rsid w:val="00023E17"/>
    <w:rsid w:val="00035419"/>
    <w:rsid w:val="0012389D"/>
    <w:rsid w:val="001416A9"/>
    <w:rsid w:val="0018075A"/>
    <w:rsid w:val="00190EA0"/>
    <w:rsid w:val="0028025D"/>
    <w:rsid w:val="00582AA9"/>
    <w:rsid w:val="00647E97"/>
    <w:rsid w:val="006B6E86"/>
    <w:rsid w:val="00A72E6C"/>
    <w:rsid w:val="00BE1119"/>
    <w:rsid w:val="00CA34B4"/>
    <w:rsid w:val="00E7650E"/>
    <w:rsid w:val="00EA1EA2"/>
    <w:rsid w:val="00EB2734"/>
    <w:rsid w:val="00FA70AD"/>
    <w:rsid w:val="00FE0FA0"/>
    <w:rsid w:val="012E3459"/>
    <w:rsid w:val="01397128"/>
    <w:rsid w:val="01684CE7"/>
    <w:rsid w:val="019B484B"/>
    <w:rsid w:val="01CD0769"/>
    <w:rsid w:val="01D32888"/>
    <w:rsid w:val="01D37D2C"/>
    <w:rsid w:val="01FF23BA"/>
    <w:rsid w:val="02275508"/>
    <w:rsid w:val="022A7AE7"/>
    <w:rsid w:val="02931B41"/>
    <w:rsid w:val="02DD4802"/>
    <w:rsid w:val="02EA06A9"/>
    <w:rsid w:val="031C26A9"/>
    <w:rsid w:val="03223797"/>
    <w:rsid w:val="0328503C"/>
    <w:rsid w:val="035E4641"/>
    <w:rsid w:val="036A6DDF"/>
    <w:rsid w:val="037C7709"/>
    <w:rsid w:val="038B305E"/>
    <w:rsid w:val="03BB5D5D"/>
    <w:rsid w:val="03C02576"/>
    <w:rsid w:val="04180F6C"/>
    <w:rsid w:val="043C283C"/>
    <w:rsid w:val="048358C2"/>
    <w:rsid w:val="04876C3A"/>
    <w:rsid w:val="049B446D"/>
    <w:rsid w:val="04D5626D"/>
    <w:rsid w:val="04DA74E2"/>
    <w:rsid w:val="04F55E47"/>
    <w:rsid w:val="052E0AC0"/>
    <w:rsid w:val="054A22BD"/>
    <w:rsid w:val="05633849"/>
    <w:rsid w:val="058C60C5"/>
    <w:rsid w:val="06365A53"/>
    <w:rsid w:val="065D42D0"/>
    <w:rsid w:val="068460A7"/>
    <w:rsid w:val="06895811"/>
    <w:rsid w:val="06895B46"/>
    <w:rsid w:val="06B770DB"/>
    <w:rsid w:val="070E7CC6"/>
    <w:rsid w:val="074B619F"/>
    <w:rsid w:val="07677EB8"/>
    <w:rsid w:val="076C59F5"/>
    <w:rsid w:val="078B19A1"/>
    <w:rsid w:val="07C74EFC"/>
    <w:rsid w:val="07F57BEF"/>
    <w:rsid w:val="0819582B"/>
    <w:rsid w:val="082C6870"/>
    <w:rsid w:val="08573DE1"/>
    <w:rsid w:val="088D6863"/>
    <w:rsid w:val="08B0270D"/>
    <w:rsid w:val="08C00A06"/>
    <w:rsid w:val="08D50C53"/>
    <w:rsid w:val="08D64886"/>
    <w:rsid w:val="093A6D61"/>
    <w:rsid w:val="09556BD5"/>
    <w:rsid w:val="099908B7"/>
    <w:rsid w:val="09A74417"/>
    <w:rsid w:val="0A0E7C16"/>
    <w:rsid w:val="0A225E95"/>
    <w:rsid w:val="0A691CE5"/>
    <w:rsid w:val="0A721A55"/>
    <w:rsid w:val="0A7908E9"/>
    <w:rsid w:val="0A7D190B"/>
    <w:rsid w:val="0AA61A69"/>
    <w:rsid w:val="0ACE2D4A"/>
    <w:rsid w:val="0AFD3352"/>
    <w:rsid w:val="0B213DA1"/>
    <w:rsid w:val="0B6E25C2"/>
    <w:rsid w:val="0C1D5DC7"/>
    <w:rsid w:val="0C647F8E"/>
    <w:rsid w:val="0C8816BE"/>
    <w:rsid w:val="0CB02BA6"/>
    <w:rsid w:val="0CC715F0"/>
    <w:rsid w:val="0CE9780E"/>
    <w:rsid w:val="0CEE7ACB"/>
    <w:rsid w:val="0CFC2D7E"/>
    <w:rsid w:val="0D0F37F7"/>
    <w:rsid w:val="0D127451"/>
    <w:rsid w:val="0D205E54"/>
    <w:rsid w:val="0D55127D"/>
    <w:rsid w:val="0D5621D7"/>
    <w:rsid w:val="0D6666D8"/>
    <w:rsid w:val="0D680E65"/>
    <w:rsid w:val="0D9A05BC"/>
    <w:rsid w:val="0DBE4CFC"/>
    <w:rsid w:val="0DD45E1B"/>
    <w:rsid w:val="0DF80B72"/>
    <w:rsid w:val="0E884683"/>
    <w:rsid w:val="0E8E7496"/>
    <w:rsid w:val="0EA3549D"/>
    <w:rsid w:val="0EB6161E"/>
    <w:rsid w:val="0EC822DB"/>
    <w:rsid w:val="0ED1168A"/>
    <w:rsid w:val="0ED34961"/>
    <w:rsid w:val="0EDE4732"/>
    <w:rsid w:val="0F0B7DF6"/>
    <w:rsid w:val="0F215B34"/>
    <w:rsid w:val="0F523C7C"/>
    <w:rsid w:val="0F537F6D"/>
    <w:rsid w:val="0F5A6D62"/>
    <w:rsid w:val="0F652BF7"/>
    <w:rsid w:val="0F877A29"/>
    <w:rsid w:val="0F946E4A"/>
    <w:rsid w:val="0FCE3639"/>
    <w:rsid w:val="0FE40A13"/>
    <w:rsid w:val="0FEE6E54"/>
    <w:rsid w:val="104A6F34"/>
    <w:rsid w:val="105C4929"/>
    <w:rsid w:val="10671682"/>
    <w:rsid w:val="109D00B7"/>
    <w:rsid w:val="10E27825"/>
    <w:rsid w:val="10E36005"/>
    <w:rsid w:val="11580E9E"/>
    <w:rsid w:val="115B356D"/>
    <w:rsid w:val="11714D82"/>
    <w:rsid w:val="117332BE"/>
    <w:rsid w:val="11B23590"/>
    <w:rsid w:val="11FC7145"/>
    <w:rsid w:val="12045522"/>
    <w:rsid w:val="120D4128"/>
    <w:rsid w:val="1235572B"/>
    <w:rsid w:val="123A2EC9"/>
    <w:rsid w:val="124C62B1"/>
    <w:rsid w:val="126353CD"/>
    <w:rsid w:val="12F86292"/>
    <w:rsid w:val="13CC6BDF"/>
    <w:rsid w:val="13CF70C7"/>
    <w:rsid w:val="13E55524"/>
    <w:rsid w:val="14007D89"/>
    <w:rsid w:val="14206B19"/>
    <w:rsid w:val="14234338"/>
    <w:rsid w:val="148B4AC0"/>
    <w:rsid w:val="14D3086F"/>
    <w:rsid w:val="14D70C2B"/>
    <w:rsid w:val="14FA26FB"/>
    <w:rsid w:val="1551594B"/>
    <w:rsid w:val="156C3D27"/>
    <w:rsid w:val="1578494C"/>
    <w:rsid w:val="15E216FB"/>
    <w:rsid w:val="1654039D"/>
    <w:rsid w:val="166E6CD0"/>
    <w:rsid w:val="16B80FE9"/>
    <w:rsid w:val="16CE171F"/>
    <w:rsid w:val="170A0CA5"/>
    <w:rsid w:val="172207B9"/>
    <w:rsid w:val="1739193D"/>
    <w:rsid w:val="176B2A7D"/>
    <w:rsid w:val="177767AC"/>
    <w:rsid w:val="178015D0"/>
    <w:rsid w:val="17B201BD"/>
    <w:rsid w:val="17BF657A"/>
    <w:rsid w:val="17C21B0D"/>
    <w:rsid w:val="18450BD0"/>
    <w:rsid w:val="18664A22"/>
    <w:rsid w:val="18BD617D"/>
    <w:rsid w:val="18E2659E"/>
    <w:rsid w:val="190E2C5B"/>
    <w:rsid w:val="193F2200"/>
    <w:rsid w:val="19741455"/>
    <w:rsid w:val="198710C1"/>
    <w:rsid w:val="199D5F8D"/>
    <w:rsid w:val="19A11A97"/>
    <w:rsid w:val="19B448B2"/>
    <w:rsid w:val="19CB5492"/>
    <w:rsid w:val="19CD00AC"/>
    <w:rsid w:val="19CE0C1E"/>
    <w:rsid w:val="19F9594B"/>
    <w:rsid w:val="1A0252F2"/>
    <w:rsid w:val="1A9045E5"/>
    <w:rsid w:val="1AC3512B"/>
    <w:rsid w:val="1B075A97"/>
    <w:rsid w:val="1B2479D0"/>
    <w:rsid w:val="1B344FDC"/>
    <w:rsid w:val="1B385B6B"/>
    <w:rsid w:val="1B5B074B"/>
    <w:rsid w:val="1B8E112A"/>
    <w:rsid w:val="1BAC17D7"/>
    <w:rsid w:val="1BB406D9"/>
    <w:rsid w:val="1BB56449"/>
    <w:rsid w:val="1BEA523C"/>
    <w:rsid w:val="1C0E71D8"/>
    <w:rsid w:val="1C5C0AA7"/>
    <w:rsid w:val="1C7813C0"/>
    <w:rsid w:val="1CB31971"/>
    <w:rsid w:val="1CF52287"/>
    <w:rsid w:val="1D0B2866"/>
    <w:rsid w:val="1D44083D"/>
    <w:rsid w:val="1E007407"/>
    <w:rsid w:val="1E0C5655"/>
    <w:rsid w:val="1E803632"/>
    <w:rsid w:val="1EA01F78"/>
    <w:rsid w:val="1ED83E6D"/>
    <w:rsid w:val="1ED95BD1"/>
    <w:rsid w:val="1F133FA9"/>
    <w:rsid w:val="1F1D4598"/>
    <w:rsid w:val="1F230315"/>
    <w:rsid w:val="1F7025F2"/>
    <w:rsid w:val="1F733A6E"/>
    <w:rsid w:val="1F8121EB"/>
    <w:rsid w:val="1FB25F65"/>
    <w:rsid w:val="20D13BAA"/>
    <w:rsid w:val="20D83963"/>
    <w:rsid w:val="20DA3A71"/>
    <w:rsid w:val="20ED7E43"/>
    <w:rsid w:val="211B72C3"/>
    <w:rsid w:val="21795D7C"/>
    <w:rsid w:val="219C5E20"/>
    <w:rsid w:val="21A26A98"/>
    <w:rsid w:val="21B566D2"/>
    <w:rsid w:val="21D2610D"/>
    <w:rsid w:val="21D716B2"/>
    <w:rsid w:val="22007D76"/>
    <w:rsid w:val="222A6A4A"/>
    <w:rsid w:val="2235766A"/>
    <w:rsid w:val="22423D8B"/>
    <w:rsid w:val="224606A9"/>
    <w:rsid w:val="22814013"/>
    <w:rsid w:val="2299475E"/>
    <w:rsid w:val="22F743FA"/>
    <w:rsid w:val="23313334"/>
    <w:rsid w:val="2333387C"/>
    <w:rsid w:val="23400EC2"/>
    <w:rsid w:val="23631B23"/>
    <w:rsid w:val="23732068"/>
    <w:rsid w:val="23760BD0"/>
    <w:rsid w:val="237D3930"/>
    <w:rsid w:val="23BB3745"/>
    <w:rsid w:val="23C40AAD"/>
    <w:rsid w:val="23D116E6"/>
    <w:rsid w:val="23D42379"/>
    <w:rsid w:val="24275BE5"/>
    <w:rsid w:val="243F406C"/>
    <w:rsid w:val="24456AEC"/>
    <w:rsid w:val="24AB0268"/>
    <w:rsid w:val="24C70268"/>
    <w:rsid w:val="24CD1C4D"/>
    <w:rsid w:val="254209F0"/>
    <w:rsid w:val="25704E71"/>
    <w:rsid w:val="257415B7"/>
    <w:rsid w:val="25B27932"/>
    <w:rsid w:val="25B66B32"/>
    <w:rsid w:val="25BF46DF"/>
    <w:rsid w:val="25C92384"/>
    <w:rsid w:val="2609742E"/>
    <w:rsid w:val="26471272"/>
    <w:rsid w:val="26B77822"/>
    <w:rsid w:val="26BF1020"/>
    <w:rsid w:val="26EA2B53"/>
    <w:rsid w:val="273C61A5"/>
    <w:rsid w:val="27B53BB8"/>
    <w:rsid w:val="283842DE"/>
    <w:rsid w:val="284700E2"/>
    <w:rsid w:val="288E4378"/>
    <w:rsid w:val="289776B3"/>
    <w:rsid w:val="289E48EB"/>
    <w:rsid w:val="28A11B34"/>
    <w:rsid w:val="28AB5D96"/>
    <w:rsid w:val="28BD60F0"/>
    <w:rsid w:val="29001EEC"/>
    <w:rsid w:val="29031E27"/>
    <w:rsid w:val="291A11CA"/>
    <w:rsid w:val="29655237"/>
    <w:rsid w:val="29804598"/>
    <w:rsid w:val="29FC041D"/>
    <w:rsid w:val="2A5F08EB"/>
    <w:rsid w:val="2A605098"/>
    <w:rsid w:val="2A7B5065"/>
    <w:rsid w:val="2A7E638F"/>
    <w:rsid w:val="2A8A77A8"/>
    <w:rsid w:val="2ACE1C7E"/>
    <w:rsid w:val="2AD10CFB"/>
    <w:rsid w:val="2B014D3C"/>
    <w:rsid w:val="2B237440"/>
    <w:rsid w:val="2B967A31"/>
    <w:rsid w:val="2B9D5E8A"/>
    <w:rsid w:val="2BBA2E73"/>
    <w:rsid w:val="2BC55AB6"/>
    <w:rsid w:val="2BD37441"/>
    <w:rsid w:val="2BF365E2"/>
    <w:rsid w:val="2BF62ED3"/>
    <w:rsid w:val="2C20334B"/>
    <w:rsid w:val="2C204191"/>
    <w:rsid w:val="2C5049D1"/>
    <w:rsid w:val="2C536DAA"/>
    <w:rsid w:val="2C6C026A"/>
    <w:rsid w:val="2CCF0C3F"/>
    <w:rsid w:val="2CD54087"/>
    <w:rsid w:val="2CD91E00"/>
    <w:rsid w:val="2D5E548D"/>
    <w:rsid w:val="2D8C27E1"/>
    <w:rsid w:val="2DB13324"/>
    <w:rsid w:val="2DB4715B"/>
    <w:rsid w:val="2E0A5A61"/>
    <w:rsid w:val="2E223F3A"/>
    <w:rsid w:val="2E3810D0"/>
    <w:rsid w:val="2E5F7491"/>
    <w:rsid w:val="2E6A1826"/>
    <w:rsid w:val="2ED25D19"/>
    <w:rsid w:val="2F033794"/>
    <w:rsid w:val="2F291470"/>
    <w:rsid w:val="2F7B3491"/>
    <w:rsid w:val="2FCC1B57"/>
    <w:rsid w:val="2FD51B5E"/>
    <w:rsid w:val="2FDB68DC"/>
    <w:rsid w:val="30747650"/>
    <w:rsid w:val="30A63CDE"/>
    <w:rsid w:val="30B87298"/>
    <w:rsid w:val="30EE7933"/>
    <w:rsid w:val="31443380"/>
    <w:rsid w:val="314C344F"/>
    <w:rsid w:val="316864D2"/>
    <w:rsid w:val="31805D72"/>
    <w:rsid w:val="31E12B43"/>
    <w:rsid w:val="31F83FC0"/>
    <w:rsid w:val="322A5F34"/>
    <w:rsid w:val="32342AC7"/>
    <w:rsid w:val="32396DFD"/>
    <w:rsid w:val="324D16F6"/>
    <w:rsid w:val="3257260D"/>
    <w:rsid w:val="327827EE"/>
    <w:rsid w:val="329A035B"/>
    <w:rsid w:val="32AF06C3"/>
    <w:rsid w:val="32EF3C2C"/>
    <w:rsid w:val="330B774A"/>
    <w:rsid w:val="333A3904"/>
    <w:rsid w:val="333C031D"/>
    <w:rsid w:val="33787475"/>
    <w:rsid w:val="33795C24"/>
    <w:rsid w:val="33813FF8"/>
    <w:rsid w:val="33BD35A1"/>
    <w:rsid w:val="33C611A0"/>
    <w:rsid w:val="33D117DD"/>
    <w:rsid w:val="33E20360"/>
    <w:rsid w:val="33EB3447"/>
    <w:rsid w:val="343F7195"/>
    <w:rsid w:val="344F6BF3"/>
    <w:rsid w:val="359F3E25"/>
    <w:rsid w:val="35C84289"/>
    <w:rsid w:val="3617047B"/>
    <w:rsid w:val="36236EE5"/>
    <w:rsid w:val="362F770E"/>
    <w:rsid w:val="363E7F2F"/>
    <w:rsid w:val="36437A23"/>
    <w:rsid w:val="36444F70"/>
    <w:rsid w:val="366478B5"/>
    <w:rsid w:val="36822CCD"/>
    <w:rsid w:val="36874D6F"/>
    <w:rsid w:val="36894AE2"/>
    <w:rsid w:val="369C33BA"/>
    <w:rsid w:val="36B11AD3"/>
    <w:rsid w:val="376F3F9A"/>
    <w:rsid w:val="37B0749E"/>
    <w:rsid w:val="37B8436A"/>
    <w:rsid w:val="38267418"/>
    <w:rsid w:val="38322751"/>
    <w:rsid w:val="38BA6383"/>
    <w:rsid w:val="3923552C"/>
    <w:rsid w:val="39350804"/>
    <w:rsid w:val="39760156"/>
    <w:rsid w:val="3977459E"/>
    <w:rsid w:val="39A20520"/>
    <w:rsid w:val="3A47169C"/>
    <w:rsid w:val="3A631B78"/>
    <w:rsid w:val="3A775F96"/>
    <w:rsid w:val="3AAD0D59"/>
    <w:rsid w:val="3AEC05F9"/>
    <w:rsid w:val="3B01626F"/>
    <w:rsid w:val="3B0F7067"/>
    <w:rsid w:val="3B1B08D3"/>
    <w:rsid w:val="3B232FE6"/>
    <w:rsid w:val="3B810BDA"/>
    <w:rsid w:val="3CD74E9E"/>
    <w:rsid w:val="3D536DA4"/>
    <w:rsid w:val="3DFF4308"/>
    <w:rsid w:val="3E0713FB"/>
    <w:rsid w:val="3E220B78"/>
    <w:rsid w:val="3E815B8F"/>
    <w:rsid w:val="3EA60AF1"/>
    <w:rsid w:val="3EE613BB"/>
    <w:rsid w:val="3F216E88"/>
    <w:rsid w:val="3F261750"/>
    <w:rsid w:val="3F3E391E"/>
    <w:rsid w:val="3F4B0DDA"/>
    <w:rsid w:val="3FCD12A5"/>
    <w:rsid w:val="3FF020E4"/>
    <w:rsid w:val="40212C27"/>
    <w:rsid w:val="40672598"/>
    <w:rsid w:val="40725702"/>
    <w:rsid w:val="40AC4A7B"/>
    <w:rsid w:val="40D4361D"/>
    <w:rsid w:val="41290846"/>
    <w:rsid w:val="41374006"/>
    <w:rsid w:val="4187637D"/>
    <w:rsid w:val="41BB7268"/>
    <w:rsid w:val="41CF701A"/>
    <w:rsid w:val="41F60448"/>
    <w:rsid w:val="421D5E34"/>
    <w:rsid w:val="42576604"/>
    <w:rsid w:val="427756CC"/>
    <w:rsid w:val="42B100B5"/>
    <w:rsid w:val="42B57EC6"/>
    <w:rsid w:val="42B76212"/>
    <w:rsid w:val="42D422C6"/>
    <w:rsid w:val="42F07EA4"/>
    <w:rsid w:val="430E7AFE"/>
    <w:rsid w:val="43104057"/>
    <w:rsid w:val="43197AC3"/>
    <w:rsid w:val="431D16A1"/>
    <w:rsid w:val="43565C2C"/>
    <w:rsid w:val="436360D4"/>
    <w:rsid w:val="436A44A5"/>
    <w:rsid w:val="43905446"/>
    <w:rsid w:val="43CE5042"/>
    <w:rsid w:val="43D772B5"/>
    <w:rsid w:val="444F4D03"/>
    <w:rsid w:val="449B28C3"/>
    <w:rsid w:val="44A104F9"/>
    <w:rsid w:val="44D07FF0"/>
    <w:rsid w:val="44D97ACC"/>
    <w:rsid w:val="44FE7CBE"/>
    <w:rsid w:val="450E21DC"/>
    <w:rsid w:val="45150751"/>
    <w:rsid w:val="454C4321"/>
    <w:rsid w:val="456425A5"/>
    <w:rsid w:val="456A6F8F"/>
    <w:rsid w:val="45775223"/>
    <w:rsid w:val="45873353"/>
    <w:rsid w:val="45891475"/>
    <w:rsid w:val="458919B2"/>
    <w:rsid w:val="45CD3EC3"/>
    <w:rsid w:val="45CF626C"/>
    <w:rsid w:val="45DD2A65"/>
    <w:rsid w:val="46322688"/>
    <w:rsid w:val="46726EF9"/>
    <w:rsid w:val="469A66A7"/>
    <w:rsid w:val="46C70282"/>
    <w:rsid w:val="46F81723"/>
    <w:rsid w:val="471A456D"/>
    <w:rsid w:val="471D0770"/>
    <w:rsid w:val="47221A5E"/>
    <w:rsid w:val="47304A9C"/>
    <w:rsid w:val="476A31E7"/>
    <w:rsid w:val="476C2802"/>
    <w:rsid w:val="47C36672"/>
    <w:rsid w:val="47D6718B"/>
    <w:rsid w:val="48250051"/>
    <w:rsid w:val="482722FE"/>
    <w:rsid w:val="482C6E9D"/>
    <w:rsid w:val="482F112A"/>
    <w:rsid w:val="4854496F"/>
    <w:rsid w:val="48654E8A"/>
    <w:rsid w:val="486651A4"/>
    <w:rsid w:val="486B2C07"/>
    <w:rsid w:val="48B35F50"/>
    <w:rsid w:val="49020781"/>
    <w:rsid w:val="491C44FC"/>
    <w:rsid w:val="4945147A"/>
    <w:rsid w:val="495537D7"/>
    <w:rsid w:val="49933DB6"/>
    <w:rsid w:val="49A65726"/>
    <w:rsid w:val="49C0269C"/>
    <w:rsid w:val="49D14643"/>
    <w:rsid w:val="49D5219D"/>
    <w:rsid w:val="49F76EFE"/>
    <w:rsid w:val="4A701654"/>
    <w:rsid w:val="4ABF4C8F"/>
    <w:rsid w:val="4B2265A2"/>
    <w:rsid w:val="4B3A2D51"/>
    <w:rsid w:val="4B3D6EC4"/>
    <w:rsid w:val="4B5464A4"/>
    <w:rsid w:val="4B8E3AAB"/>
    <w:rsid w:val="4BDE5C57"/>
    <w:rsid w:val="4BF05799"/>
    <w:rsid w:val="4C164951"/>
    <w:rsid w:val="4C2528DF"/>
    <w:rsid w:val="4C716470"/>
    <w:rsid w:val="4C8A3A50"/>
    <w:rsid w:val="4C9E1B96"/>
    <w:rsid w:val="4CDC4187"/>
    <w:rsid w:val="4CE17645"/>
    <w:rsid w:val="4CE43CBF"/>
    <w:rsid w:val="4CE93F32"/>
    <w:rsid w:val="4D38738E"/>
    <w:rsid w:val="4DB2720F"/>
    <w:rsid w:val="4DB45366"/>
    <w:rsid w:val="4DBF4541"/>
    <w:rsid w:val="4DCB3D89"/>
    <w:rsid w:val="4DF30081"/>
    <w:rsid w:val="4E2219E9"/>
    <w:rsid w:val="4E32773B"/>
    <w:rsid w:val="4E4011C1"/>
    <w:rsid w:val="4E4C33D9"/>
    <w:rsid w:val="4E5926DC"/>
    <w:rsid w:val="4E9C5FA1"/>
    <w:rsid w:val="4EA60007"/>
    <w:rsid w:val="4EC80DA7"/>
    <w:rsid w:val="4ED36561"/>
    <w:rsid w:val="4EEF72F8"/>
    <w:rsid w:val="4EFA1108"/>
    <w:rsid w:val="4F4C7880"/>
    <w:rsid w:val="4FE07A4F"/>
    <w:rsid w:val="4FEA32D9"/>
    <w:rsid w:val="505064B9"/>
    <w:rsid w:val="5053347D"/>
    <w:rsid w:val="50585645"/>
    <w:rsid w:val="50732DB8"/>
    <w:rsid w:val="507F27A7"/>
    <w:rsid w:val="50CC1528"/>
    <w:rsid w:val="50EB386B"/>
    <w:rsid w:val="50FA514B"/>
    <w:rsid w:val="50FB6A53"/>
    <w:rsid w:val="5133430B"/>
    <w:rsid w:val="51417A9C"/>
    <w:rsid w:val="51925EA9"/>
    <w:rsid w:val="51CD5173"/>
    <w:rsid w:val="520B517B"/>
    <w:rsid w:val="528F6428"/>
    <w:rsid w:val="529A3587"/>
    <w:rsid w:val="52AC1527"/>
    <w:rsid w:val="530418BE"/>
    <w:rsid w:val="53082F7A"/>
    <w:rsid w:val="53425F0C"/>
    <w:rsid w:val="534B6F43"/>
    <w:rsid w:val="53620F04"/>
    <w:rsid w:val="53664C85"/>
    <w:rsid w:val="53EE7D17"/>
    <w:rsid w:val="53F6078A"/>
    <w:rsid w:val="54051DD6"/>
    <w:rsid w:val="54071140"/>
    <w:rsid w:val="543D2E3F"/>
    <w:rsid w:val="546D0188"/>
    <w:rsid w:val="54A97925"/>
    <w:rsid w:val="54F264E5"/>
    <w:rsid w:val="550112D3"/>
    <w:rsid w:val="553A0C98"/>
    <w:rsid w:val="55511A9C"/>
    <w:rsid w:val="55740514"/>
    <w:rsid w:val="5635309D"/>
    <w:rsid w:val="569025E5"/>
    <w:rsid w:val="56945F7C"/>
    <w:rsid w:val="56984EA4"/>
    <w:rsid w:val="56B2394C"/>
    <w:rsid w:val="56F07C49"/>
    <w:rsid w:val="56FB3486"/>
    <w:rsid w:val="57626F45"/>
    <w:rsid w:val="577B00D2"/>
    <w:rsid w:val="57C83D52"/>
    <w:rsid w:val="57F26EEC"/>
    <w:rsid w:val="57F32104"/>
    <w:rsid w:val="583E73A2"/>
    <w:rsid w:val="587C58A7"/>
    <w:rsid w:val="587F5249"/>
    <w:rsid w:val="588F2D87"/>
    <w:rsid w:val="58AA1BBA"/>
    <w:rsid w:val="58C60887"/>
    <w:rsid w:val="592374D8"/>
    <w:rsid w:val="59463692"/>
    <w:rsid w:val="594B0490"/>
    <w:rsid w:val="598A3B63"/>
    <w:rsid w:val="59953CDC"/>
    <w:rsid w:val="59A03B19"/>
    <w:rsid w:val="59B227D1"/>
    <w:rsid w:val="59D50489"/>
    <w:rsid w:val="59E14ACB"/>
    <w:rsid w:val="59E622EE"/>
    <w:rsid w:val="5A0F556E"/>
    <w:rsid w:val="5A104168"/>
    <w:rsid w:val="5A3B779A"/>
    <w:rsid w:val="5A4B570A"/>
    <w:rsid w:val="5A524A46"/>
    <w:rsid w:val="5A64525C"/>
    <w:rsid w:val="5A666A26"/>
    <w:rsid w:val="5AEA4D63"/>
    <w:rsid w:val="5B1E6383"/>
    <w:rsid w:val="5B7F3579"/>
    <w:rsid w:val="5B853491"/>
    <w:rsid w:val="5BAA5D5D"/>
    <w:rsid w:val="5BBC0FD3"/>
    <w:rsid w:val="5BD1113A"/>
    <w:rsid w:val="5BEE007C"/>
    <w:rsid w:val="5C425318"/>
    <w:rsid w:val="5CAE398B"/>
    <w:rsid w:val="5CAF5840"/>
    <w:rsid w:val="5CE61A47"/>
    <w:rsid w:val="5CED5145"/>
    <w:rsid w:val="5CF7320A"/>
    <w:rsid w:val="5D4127DD"/>
    <w:rsid w:val="5D417713"/>
    <w:rsid w:val="5D5C5B30"/>
    <w:rsid w:val="5D692D9E"/>
    <w:rsid w:val="5D8239B8"/>
    <w:rsid w:val="5D847DF1"/>
    <w:rsid w:val="5DA55568"/>
    <w:rsid w:val="5DEA2B4C"/>
    <w:rsid w:val="5DFA46C9"/>
    <w:rsid w:val="5E495FC7"/>
    <w:rsid w:val="5E4B675A"/>
    <w:rsid w:val="5EBF5D89"/>
    <w:rsid w:val="5EC64A32"/>
    <w:rsid w:val="5F2B18FD"/>
    <w:rsid w:val="5F301009"/>
    <w:rsid w:val="5F325B07"/>
    <w:rsid w:val="5F3F0CAF"/>
    <w:rsid w:val="5F581839"/>
    <w:rsid w:val="5F92291E"/>
    <w:rsid w:val="5FA60FE4"/>
    <w:rsid w:val="5FBD5584"/>
    <w:rsid w:val="5FEC6EBF"/>
    <w:rsid w:val="60332A82"/>
    <w:rsid w:val="60EB209D"/>
    <w:rsid w:val="612B077D"/>
    <w:rsid w:val="614D6995"/>
    <w:rsid w:val="618B224F"/>
    <w:rsid w:val="62115043"/>
    <w:rsid w:val="623C18E1"/>
    <w:rsid w:val="62942291"/>
    <w:rsid w:val="629557C9"/>
    <w:rsid w:val="629F14CE"/>
    <w:rsid w:val="62DA2E21"/>
    <w:rsid w:val="635517A2"/>
    <w:rsid w:val="6355419F"/>
    <w:rsid w:val="63741191"/>
    <w:rsid w:val="638171B4"/>
    <w:rsid w:val="63B60619"/>
    <w:rsid w:val="64357788"/>
    <w:rsid w:val="644F33C7"/>
    <w:rsid w:val="64926638"/>
    <w:rsid w:val="64941C0D"/>
    <w:rsid w:val="64C50B18"/>
    <w:rsid w:val="64D460DA"/>
    <w:rsid w:val="64EE2CCE"/>
    <w:rsid w:val="64F67AB8"/>
    <w:rsid w:val="64FF5FC3"/>
    <w:rsid w:val="652F79E7"/>
    <w:rsid w:val="65377B7C"/>
    <w:rsid w:val="65477883"/>
    <w:rsid w:val="6584421A"/>
    <w:rsid w:val="65C33D46"/>
    <w:rsid w:val="660B4E00"/>
    <w:rsid w:val="66762BAE"/>
    <w:rsid w:val="66B00FA7"/>
    <w:rsid w:val="66C34DE8"/>
    <w:rsid w:val="66C53FC2"/>
    <w:rsid w:val="66C55A34"/>
    <w:rsid w:val="66CA133A"/>
    <w:rsid w:val="66F341C8"/>
    <w:rsid w:val="66FA569A"/>
    <w:rsid w:val="670A04C6"/>
    <w:rsid w:val="678810FF"/>
    <w:rsid w:val="67EA5B68"/>
    <w:rsid w:val="67F71388"/>
    <w:rsid w:val="68237AB1"/>
    <w:rsid w:val="685568CE"/>
    <w:rsid w:val="68773237"/>
    <w:rsid w:val="68B119F3"/>
    <w:rsid w:val="68CB443F"/>
    <w:rsid w:val="691604E4"/>
    <w:rsid w:val="692E5016"/>
    <w:rsid w:val="694C02A1"/>
    <w:rsid w:val="696B1E91"/>
    <w:rsid w:val="698678D8"/>
    <w:rsid w:val="69B25100"/>
    <w:rsid w:val="69BB44EE"/>
    <w:rsid w:val="69BE1755"/>
    <w:rsid w:val="69D23E24"/>
    <w:rsid w:val="6A222D54"/>
    <w:rsid w:val="6A4C482A"/>
    <w:rsid w:val="6A5D37F2"/>
    <w:rsid w:val="6A6006DF"/>
    <w:rsid w:val="6A8572E4"/>
    <w:rsid w:val="6AC13F5D"/>
    <w:rsid w:val="6B196BB5"/>
    <w:rsid w:val="6B427D61"/>
    <w:rsid w:val="6C0844A6"/>
    <w:rsid w:val="6C167504"/>
    <w:rsid w:val="6C701D1D"/>
    <w:rsid w:val="6C824329"/>
    <w:rsid w:val="6C843845"/>
    <w:rsid w:val="6CB92FAB"/>
    <w:rsid w:val="6CC55B04"/>
    <w:rsid w:val="6D0C0583"/>
    <w:rsid w:val="6D183EFD"/>
    <w:rsid w:val="6D327249"/>
    <w:rsid w:val="6D6A5019"/>
    <w:rsid w:val="6D9520C1"/>
    <w:rsid w:val="6DF711D8"/>
    <w:rsid w:val="6E090F8B"/>
    <w:rsid w:val="6E3039FF"/>
    <w:rsid w:val="6E477336"/>
    <w:rsid w:val="6E6639FC"/>
    <w:rsid w:val="6E6C66DD"/>
    <w:rsid w:val="6EBD27DF"/>
    <w:rsid w:val="6EE530CF"/>
    <w:rsid w:val="6F101E6D"/>
    <w:rsid w:val="6F166C6A"/>
    <w:rsid w:val="6F186D18"/>
    <w:rsid w:val="6F2F5B99"/>
    <w:rsid w:val="6F44744E"/>
    <w:rsid w:val="6FA837D6"/>
    <w:rsid w:val="6FAB2647"/>
    <w:rsid w:val="6FF37C3B"/>
    <w:rsid w:val="702C7D4E"/>
    <w:rsid w:val="702D409D"/>
    <w:rsid w:val="712917E0"/>
    <w:rsid w:val="71375EFC"/>
    <w:rsid w:val="714500A3"/>
    <w:rsid w:val="715240E9"/>
    <w:rsid w:val="71561C65"/>
    <w:rsid w:val="71695CE6"/>
    <w:rsid w:val="7224696D"/>
    <w:rsid w:val="72482055"/>
    <w:rsid w:val="7252776C"/>
    <w:rsid w:val="72A87F5D"/>
    <w:rsid w:val="72D11306"/>
    <w:rsid w:val="72DE3AC7"/>
    <w:rsid w:val="72EF7890"/>
    <w:rsid w:val="7302152E"/>
    <w:rsid w:val="73392932"/>
    <w:rsid w:val="7389150C"/>
    <w:rsid w:val="73B87E77"/>
    <w:rsid w:val="73F74837"/>
    <w:rsid w:val="740041CF"/>
    <w:rsid w:val="74385115"/>
    <w:rsid w:val="744E0C53"/>
    <w:rsid w:val="746446C4"/>
    <w:rsid w:val="748B2C2C"/>
    <w:rsid w:val="748B7DA6"/>
    <w:rsid w:val="74DD0A97"/>
    <w:rsid w:val="75861061"/>
    <w:rsid w:val="75974F8F"/>
    <w:rsid w:val="75C45F1D"/>
    <w:rsid w:val="75E75FF4"/>
    <w:rsid w:val="76134255"/>
    <w:rsid w:val="76342DEA"/>
    <w:rsid w:val="76645BE6"/>
    <w:rsid w:val="7666018A"/>
    <w:rsid w:val="76681D12"/>
    <w:rsid w:val="76CF55DB"/>
    <w:rsid w:val="76D6760A"/>
    <w:rsid w:val="77180522"/>
    <w:rsid w:val="771B1049"/>
    <w:rsid w:val="77280774"/>
    <w:rsid w:val="77720CEB"/>
    <w:rsid w:val="77AA5C65"/>
    <w:rsid w:val="78181A0A"/>
    <w:rsid w:val="787272BE"/>
    <w:rsid w:val="78D91DF2"/>
    <w:rsid w:val="79055FFF"/>
    <w:rsid w:val="792C200C"/>
    <w:rsid w:val="795611CE"/>
    <w:rsid w:val="79702AD1"/>
    <w:rsid w:val="79B63EB2"/>
    <w:rsid w:val="79C5428D"/>
    <w:rsid w:val="79D8292D"/>
    <w:rsid w:val="79DD4A4C"/>
    <w:rsid w:val="79E0615E"/>
    <w:rsid w:val="7A12768A"/>
    <w:rsid w:val="7A1F080D"/>
    <w:rsid w:val="7A214DF0"/>
    <w:rsid w:val="7A293EB5"/>
    <w:rsid w:val="7A4A0679"/>
    <w:rsid w:val="7ABD36AC"/>
    <w:rsid w:val="7AE44FB1"/>
    <w:rsid w:val="7B4C7901"/>
    <w:rsid w:val="7B790915"/>
    <w:rsid w:val="7BBC00EE"/>
    <w:rsid w:val="7C044896"/>
    <w:rsid w:val="7C3F4315"/>
    <w:rsid w:val="7C660E66"/>
    <w:rsid w:val="7C8A03C8"/>
    <w:rsid w:val="7CA30D79"/>
    <w:rsid w:val="7CB508E8"/>
    <w:rsid w:val="7CC606DC"/>
    <w:rsid w:val="7CD6055C"/>
    <w:rsid w:val="7D007031"/>
    <w:rsid w:val="7D0A7B26"/>
    <w:rsid w:val="7D0B3124"/>
    <w:rsid w:val="7D0C6059"/>
    <w:rsid w:val="7D4655DB"/>
    <w:rsid w:val="7D4C462E"/>
    <w:rsid w:val="7DD06465"/>
    <w:rsid w:val="7DFE023A"/>
    <w:rsid w:val="7DFE2E90"/>
    <w:rsid w:val="7E273213"/>
    <w:rsid w:val="7E5223D6"/>
    <w:rsid w:val="7E9C1248"/>
    <w:rsid w:val="7E9E0C9A"/>
    <w:rsid w:val="7EB33023"/>
    <w:rsid w:val="7ECF71C7"/>
    <w:rsid w:val="7ED2205C"/>
    <w:rsid w:val="7F294A46"/>
    <w:rsid w:val="7F2B737D"/>
    <w:rsid w:val="7F3F114E"/>
    <w:rsid w:val="7F872664"/>
    <w:rsid w:val="7FCD6C93"/>
    <w:rsid w:val="7FF41D3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locked="1" w:uiPriority="0"/>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locked="1" w:uiPriority="0"/>
    <w:lsdException w:name="HTML Bottom of Form" w:locked="1" w:uiPriority="0"/>
    <w:lsdException w:name="Normal (Web)" w:locked="1" w:uiPriority="0"/>
    <w:lsdException w:name="HTML Acronym" w:semiHidden="1" w:unhideWhenUsed="1"/>
    <w:lsdException w:name="HTML Address" w:semiHidden="1" w:unhideWhenUsed="1"/>
    <w:lsdException w:name="HTML Cite" w:locked="1" w:uiPriority="0"/>
    <w:lsdException w:name="HTML Code" w:locked="1" w:uiPriority="0"/>
    <w:lsdException w:name="HTML Definition" w:locked="1" w:uiPriority="0"/>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locked="1" w:uiPriority="0"/>
    <w:lsdException w:name="Normal Table" w:locked="1" w:uiPriority="0"/>
    <w:lsdException w:name="annotation subject" w:semiHidden="1" w:unhideWhenUsed="1"/>
    <w:lsdException w:name="No List" w:locked="1" w:uiPriority="0"/>
    <w:lsdException w:name="Outline List 1" w:locked="1" w:uiPriority="0"/>
    <w:lsdException w:name="Outline List 2" w:locked="1" w:uiPriority="0"/>
    <w:lsdException w:name="Outline List 3" w:locked="1" w:uiPriority="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A34B4"/>
    <w:pPr>
      <w:widowControl w:val="0"/>
      <w:jc w:val="both"/>
    </w:pPr>
    <w:rPr>
      <w:rFonts w:ascii="Calibri" w:hAnsi="Calibri"/>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rsid w:val="00CA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character" w:customStyle="1" w:styleId="HTMLPreformattedChar">
    <w:name w:val="HTML Preformatted Char"/>
    <w:basedOn w:val="DefaultParagraphFont"/>
    <w:link w:val="HTMLPreformatted"/>
    <w:uiPriority w:val="99"/>
    <w:semiHidden/>
    <w:locked/>
    <w:rPr>
      <w:rFonts w:ascii="Courier New" w:hAnsi="Courier New" w:cs="Courier New"/>
      <w:sz w:val="20"/>
      <w:szCs w:val="20"/>
    </w:rPr>
  </w:style>
  <w:style w:type="paragraph" w:styleId="NormalWeb">
    <w:name w:val="Normal (Web)"/>
    <w:basedOn w:val="Normal"/>
    <w:uiPriority w:val="99"/>
    <w:rsid w:val="00CA34B4"/>
    <w:pPr>
      <w:spacing w:beforeAutospacing="1" w:afterAutospacing="1"/>
      <w:jc w:val="left"/>
    </w:pPr>
    <w:rPr>
      <w:kern w:val="0"/>
      <w:sz w:val="24"/>
    </w:rPr>
  </w:style>
  <w:style w:type="character" w:styleId="Strong">
    <w:name w:val="Strong"/>
    <w:basedOn w:val="DefaultParagraphFont"/>
    <w:uiPriority w:val="99"/>
    <w:qFormat/>
    <w:rsid w:val="00CA34B4"/>
    <w:rPr>
      <w:rFonts w:cs="Times New Roman"/>
      <w:b/>
    </w:rPr>
  </w:style>
  <w:style w:type="character" w:styleId="FollowedHyperlink">
    <w:name w:val="FollowedHyperlink"/>
    <w:basedOn w:val="DefaultParagraphFont"/>
    <w:uiPriority w:val="99"/>
    <w:rsid w:val="00CA34B4"/>
    <w:rPr>
      <w:rFonts w:cs="Times New Roman"/>
      <w:color w:val="3665C3"/>
      <w:u w:val="none"/>
    </w:rPr>
  </w:style>
  <w:style w:type="character" w:styleId="Emphasis">
    <w:name w:val="Emphasis"/>
    <w:basedOn w:val="DefaultParagraphFont"/>
    <w:uiPriority w:val="99"/>
    <w:qFormat/>
    <w:rsid w:val="00CA34B4"/>
    <w:rPr>
      <w:rFonts w:cs="Times New Roman"/>
    </w:rPr>
  </w:style>
  <w:style w:type="character" w:styleId="HTMLDefinition">
    <w:name w:val="HTML Definition"/>
    <w:basedOn w:val="DefaultParagraphFont"/>
    <w:uiPriority w:val="99"/>
    <w:rsid w:val="00CA34B4"/>
    <w:rPr>
      <w:rFonts w:cs="Times New Roman"/>
    </w:rPr>
  </w:style>
  <w:style w:type="character" w:styleId="HTMLVariable">
    <w:name w:val="HTML Variable"/>
    <w:basedOn w:val="DefaultParagraphFont"/>
    <w:uiPriority w:val="99"/>
    <w:rsid w:val="00CA34B4"/>
    <w:rPr>
      <w:rFonts w:cs="Times New Roman"/>
    </w:rPr>
  </w:style>
  <w:style w:type="character" w:styleId="Hyperlink">
    <w:name w:val="Hyperlink"/>
    <w:basedOn w:val="DefaultParagraphFont"/>
    <w:uiPriority w:val="99"/>
    <w:rsid w:val="00CA34B4"/>
    <w:rPr>
      <w:rFonts w:cs="Times New Roman"/>
      <w:color w:val="3665C3"/>
      <w:u w:val="none"/>
    </w:rPr>
  </w:style>
  <w:style w:type="character" w:styleId="HTMLCode">
    <w:name w:val="HTML Code"/>
    <w:basedOn w:val="DefaultParagraphFont"/>
    <w:uiPriority w:val="99"/>
    <w:rsid w:val="00CA34B4"/>
    <w:rPr>
      <w:rFonts w:ascii="Courier New" w:hAnsi="Courier New" w:cs="Times New Roman"/>
      <w:sz w:val="20"/>
    </w:rPr>
  </w:style>
  <w:style w:type="character" w:styleId="HTMLCite">
    <w:name w:val="HTML Cite"/>
    <w:basedOn w:val="DefaultParagraphFont"/>
    <w:uiPriority w:val="99"/>
    <w:rsid w:val="00CA34B4"/>
    <w:rPr>
      <w:rFonts w:cs="Times New Roman"/>
    </w:rPr>
  </w:style>
  <w:style w:type="paragraph" w:styleId="Header">
    <w:name w:val="header"/>
    <w:basedOn w:val="Normal"/>
    <w:link w:val="HeaderChar"/>
    <w:uiPriority w:val="99"/>
    <w:rsid w:val="00BE111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ascii="Calibri" w:hAnsi="Calibri" w:cs="Times New Roman"/>
      <w:sz w:val="18"/>
      <w:szCs w:val="18"/>
    </w:rPr>
  </w:style>
  <w:style w:type="paragraph" w:styleId="Footer">
    <w:name w:val="footer"/>
    <w:basedOn w:val="Normal"/>
    <w:link w:val="FooterChar"/>
    <w:uiPriority w:val="99"/>
    <w:rsid w:val="00BE111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ascii="Calibri" w:hAnsi="Calibri" w:cs="Times New Roman"/>
      <w:sz w:val="18"/>
      <w:szCs w:val="18"/>
    </w:rPr>
  </w:style>
  <w:style w:type="paragraph" w:styleId="BalloonText">
    <w:name w:val="Balloon Text"/>
    <w:basedOn w:val="Normal"/>
    <w:link w:val="BalloonTextChar"/>
    <w:uiPriority w:val="99"/>
    <w:semiHidden/>
    <w:rsid w:val="00FA70AD"/>
    <w:rPr>
      <w:sz w:val="18"/>
      <w:szCs w:val="18"/>
    </w:rPr>
  </w:style>
  <w:style w:type="character" w:customStyle="1" w:styleId="BalloonTextChar">
    <w:name w:val="Balloon Text Char"/>
    <w:basedOn w:val="DefaultParagraphFont"/>
    <w:link w:val="BalloonText"/>
    <w:uiPriority w:val="99"/>
    <w:semiHidden/>
    <w:locked/>
    <w:rPr>
      <w:rFonts w:ascii="Calibri" w:hAnsi="Calibri" w:cs="Times New Roman"/>
      <w:sz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52</TotalTime>
  <Pages>6</Pages>
  <Words>948</Words>
  <Characters>5406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徐婧</dc:creator>
  <cp:keywords/>
  <dc:description/>
  <cp:lastModifiedBy>Administrator</cp:lastModifiedBy>
  <cp:revision>6</cp:revision>
  <cp:lastPrinted>2017-04-25T02:49:00Z</cp:lastPrinted>
  <dcterms:created xsi:type="dcterms:W3CDTF">2016-10-19T07:24:00Z</dcterms:created>
  <dcterms:modified xsi:type="dcterms:W3CDTF">2017-08-30T06:39:00Z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